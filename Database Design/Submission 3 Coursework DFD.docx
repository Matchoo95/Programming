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24" w:rsidRPr="00911424" w:rsidRDefault="00911424" w:rsidP="00911424">
      <w:pPr>
        <w:jc w:val="center"/>
        <w:rPr>
          <w:rFonts w:ascii="Arial" w:hAnsi="Arial" w:cs="Arial"/>
          <w:b/>
          <w:bCs/>
          <w:color w:val="000000"/>
          <w:sz w:val="28"/>
          <w:u w:val="single"/>
        </w:rPr>
      </w:pPr>
      <w:r w:rsidRPr="00911424">
        <w:rPr>
          <w:rFonts w:ascii="Arial" w:hAnsi="Arial" w:cs="Arial"/>
          <w:b/>
          <w:bCs/>
          <w:color w:val="000000"/>
          <w:sz w:val="28"/>
          <w:u w:val="single"/>
        </w:rPr>
        <w:t>Submission 3: Data Flow Diagrams and Use Case</w:t>
      </w:r>
    </w:p>
    <w:p w:rsidR="00911424" w:rsidRPr="00911424" w:rsidRDefault="00E307B8" w:rsidP="00911424">
      <w:pPr>
        <w:rPr>
          <w:b/>
          <w:sz w:val="48"/>
          <w:u w:val="single"/>
        </w:rPr>
      </w:pPr>
      <w:r>
        <w:rPr>
          <w:rFonts w:ascii="Arial" w:hAnsi="Arial" w:cs="Arial"/>
          <w:b/>
          <w:bCs/>
          <w:color w:val="000000"/>
          <w:sz w:val="28"/>
          <w:u w:val="single"/>
        </w:rPr>
        <w:t>DFD</w:t>
      </w:r>
    </w:p>
    <w:p w:rsidR="00911424" w:rsidRDefault="00825061" w:rsidP="00911424">
      <w:pPr>
        <w:jc w:val="center"/>
      </w:pPr>
      <w:r>
        <w:object w:dxaOrig="13305" w:dyaOrig="5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5pt;height:320.55pt" o:ole="">
            <v:imagedata r:id="rId6" o:title=""/>
          </v:shape>
          <o:OLEObject Type="Embed" ProgID="Visio.Drawing.15" ShapeID="_x0000_i1025" DrawAspect="Content" ObjectID="_1519653695" r:id="rId7"/>
        </w:object>
      </w:r>
      <w:bookmarkStart w:id="0" w:name="_GoBack"/>
      <w:bookmarkEnd w:id="0"/>
    </w:p>
    <w:p w:rsidR="005E55A9" w:rsidRDefault="005E55A9" w:rsidP="00911424">
      <w:pPr>
        <w:jc w:val="center"/>
      </w:pPr>
    </w:p>
    <w:p w:rsidR="005E55A9" w:rsidRDefault="005E55A9" w:rsidP="00911424">
      <w:pPr>
        <w:jc w:val="center"/>
      </w:pPr>
    </w:p>
    <w:p w:rsidR="005E55A9" w:rsidRDefault="005E55A9" w:rsidP="00911424">
      <w:pPr>
        <w:jc w:val="center"/>
      </w:pPr>
    </w:p>
    <w:p w:rsidR="005E55A9" w:rsidRDefault="005E55A9" w:rsidP="00911424">
      <w:pPr>
        <w:jc w:val="center"/>
      </w:pPr>
    </w:p>
    <w:p w:rsidR="005E55A9" w:rsidRDefault="005E55A9" w:rsidP="00911424">
      <w:pPr>
        <w:jc w:val="center"/>
      </w:pPr>
    </w:p>
    <w:p w:rsidR="005E55A9" w:rsidRDefault="005E55A9" w:rsidP="00911424">
      <w:pPr>
        <w:jc w:val="center"/>
      </w:pPr>
    </w:p>
    <w:p w:rsidR="005E55A9" w:rsidRDefault="005E55A9" w:rsidP="00911424">
      <w:pPr>
        <w:jc w:val="center"/>
      </w:pPr>
    </w:p>
    <w:p w:rsidR="005E55A9" w:rsidRPr="00911424" w:rsidRDefault="00825061" w:rsidP="00911424">
      <w:pPr>
        <w:jc w:val="center"/>
      </w:pPr>
      <w:r>
        <w:object w:dxaOrig="29176" w:dyaOrig="16606">
          <v:shape id="_x0000_i1026" type="#_x0000_t75" style="width:789.5pt;height:448.3pt" o:ole="">
            <v:imagedata r:id="rId8" o:title=""/>
          </v:shape>
          <o:OLEObject Type="Embed" ProgID="Visio.Drawing.15" ShapeID="_x0000_i1026" DrawAspect="Content" ObjectID="_1519653696" r:id="rId9"/>
        </w:object>
      </w:r>
    </w:p>
    <w:sectPr w:rsidR="005E55A9" w:rsidRPr="00911424" w:rsidSect="00E307B8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7B8" w:rsidRDefault="00E307B8" w:rsidP="00911424">
      <w:pPr>
        <w:spacing w:after="0" w:line="240" w:lineRule="auto"/>
      </w:pPr>
      <w:r>
        <w:separator/>
      </w:r>
    </w:p>
  </w:endnote>
  <w:endnote w:type="continuationSeparator" w:id="0">
    <w:p w:rsidR="00E307B8" w:rsidRDefault="00E307B8" w:rsidP="0091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7B8" w:rsidRDefault="00E307B8" w:rsidP="00911424">
      <w:pPr>
        <w:spacing w:after="0" w:line="240" w:lineRule="auto"/>
      </w:pPr>
      <w:r>
        <w:separator/>
      </w:r>
    </w:p>
  </w:footnote>
  <w:footnote w:type="continuationSeparator" w:id="0">
    <w:p w:rsidR="00E307B8" w:rsidRDefault="00E307B8" w:rsidP="0091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8" w:rsidRDefault="00E307B8">
    <w:pPr>
      <w:pStyle w:val="Header"/>
    </w:pPr>
    <w:r>
      <w:t>UP769535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24"/>
    <w:rsid w:val="00105B0B"/>
    <w:rsid w:val="005E55A9"/>
    <w:rsid w:val="00825061"/>
    <w:rsid w:val="00911424"/>
    <w:rsid w:val="00DD67E4"/>
    <w:rsid w:val="00E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49C238B-26C3-484D-A51A-A41F39E5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424"/>
  </w:style>
  <w:style w:type="paragraph" w:styleId="Footer">
    <w:name w:val="footer"/>
    <w:basedOn w:val="Normal"/>
    <w:link w:val="FooterChar"/>
    <w:uiPriority w:val="99"/>
    <w:unhideWhenUsed/>
    <w:rsid w:val="0091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257A1BDD</Template>
  <TotalTime>15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Matthew Anthony James Hawkins</cp:lastModifiedBy>
  <cp:revision>4</cp:revision>
  <dcterms:created xsi:type="dcterms:W3CDTF">2016-03-16T16:58:00Z</dcterms:created>
  <dcterms:modified xsi:type="dcterms:W3CDTF">2016-03-16T17:15:00Z</dcterms:modified>
</cp:coreProperties>
</file>