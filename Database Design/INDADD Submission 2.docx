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0BB3" w:rsidRPr="00AD39CF" w:rsidRDefault="008B52BB" w:rsidP="008B52BB">
      <w:pPr>
        <w:jc w:val="center"/>
        <w:rPr>
          <w:rFonts w:asciiTheme="majorHAnsi" w:hAnsiTheme="majorHAnsi" w:cstheme="majorHAnsi"/>
          <w:b/>
          <w:sz w:val="32"/>
          <w:u w:val="single"/>
        </w:rPr>
      </w:pPr>
      <w:r w:rsidRPr="00AD39CF">
        <w:rPr>
          <w:rFonts w:asciiTheme="majorHAnsi" w:hAnsiTheme="majorHAnsi" w:cstheme="majorHAnsi"/>
          <w:b/>
          <w:sz w:val="32"/>
          <w:u w:val="single"/>
        </w:rPr>
        <w:t>INDADD Submission 2</w:t>
      </w:r>
    </w:p>
    <w:p w:rsidR="008732DB" w:rsidRPr="00AD39CF" w:rsidRDefault="00B01BE3" w:rsidP="008732DB">
      <w:pPr>
        <w:jc w:val="left"/>
        <w:rPr>
          <w:rFonts w:asciiTheme="majorHAnsi" w:hAnsiTheme="majorHAnsi" w:cstheme="majorHAnsi"/>
          <w:b/>
          <w:sz w:val="28"/>
          <w:u w:val="single"/>
        </w:rPr>
      </w:pPr>
      <w:r>
        <w:rPr>
          <w:rFonts w:asciiTheme="majorHAnsi" w:hAnsiTheme="majorHAnsi" w:cstheme="majorHAnsi"/>
          <w:b/>
          <w:sz w:val="28"/>
          <w:u w:val="single"/>
        </w:rPr>
        <w:t>Creating the Database and Inserting the Data</w:t>
      </w:r>
    </w:p>
    <w:p w:rsidR="008732DB" w:rsidRPr="00AD39CF" w:rsidRDefault="008732DB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</w:p>
    <w:p w:rsidR="008732DB" w:rsidRPr="00AD39CF" w:rsidRDefault="008732DB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t>Creating and using the Database</w:t>
      </w:r>
    </w:p>
    <w:p w:rsidR="009D3A31" w:rsidRDefault="008732DB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noProof/>
          <w:lang w:val="en-GB" w:eastAsia="en-GB"/>
        </w:rPr>
        <w:drawing>
          <wp:inline distT="0" distB="0" distL="0" distR="0">
            <wp:extent cx="2638425" cy="333375"/>
            <wp:effectExtent l="0" t="0" r="9525" b="9525"/>
            <wp:docPr id="7" name="図 7" descr="https://i.gyazo.com/6c1ee499786e7f08556f18a906c6c3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gyazo.com/6c1ee499786e7f08556f18a906c6c3b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8" t="67290" r="25000"/>
                    <a:stretch/>
                  </pic:blipFill>
                  <pic:spPr bwMode="auto">
                    <a:xfrm>
                      <a:off x="0" y="0"/>
                      <a:ext cx="26384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2DB" w:rsidRPr="00AD39CF" w:rsidRDefault="008732DB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noProof/>
          <w:lang w:val="en-GB" w:eastAsia="en-GB"/>
        </w:rPr>
        <w:drawing>
          <wp:inline distT="0" distB="0" distL="0" distR="0">
            <wp:extent cx="1257300" cy="466725"/>
            <wp:effectExtent l="0" t="0" r="0" b="9525"/>
            <wp:docPr id="8" name="図 8" descr="https://i.gyazo.com/9595d746a527d68c9d1a7e9fa63082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gyazo.com/9595d746a527d68c9d1a7e9fa63082c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5" t="13415" r="22873" b="26829"/>
                    <a:stretch/>
                  </pic:blipFill>
                  <pic:spPr bwMode="auto">
                    <a:xfrm>
                      <a:off x="0" y="0"/>
                      <a:ext cx="12573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2DB" w:rsidRPr="00AD39CF" w:rsidRDefault="008732DB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t>Table: OUTLET</w:t>
      </w:r>
    </w:p>
    <w:p w:rsidR="008B52BB" w:rsidRPr="00AD39CF" w:rsidRDefault="008B52BB" w:rsidP="008B52BB">
      <w:pPr>
        <w:rPr>
          <w:rFonts w:asciiTheme="majorHAnsi" w:hAnsiTheme="majorHAnsi" w:cstheme="majorHAnsi"/>
          <w:sz w:val="22"/>
        </w:rPr>
      </w:pPr>
      <w:r w:rsidRPr="00AD39CF">
        <w:rPr>
          <w:rFonts w:asciiTheme="majorHAnsi" w:hAnsiTheme="majorHAnsi" w:cstheme="majorHAnsi"/>
          <w:noProof/>
          <w:lang w:val="en-GB" w:eastAsia="en-GB"/>
        </w:rPr>
        <w:drawing>
          <wp:inline distT="0" distB="0" distL="0" distR="0">
            <wp:extent cx="3467100" cy="1304925"/>
            <wp:effectExtent l="0" t="0" r="0" b="9525"/>
            <wp:docPr id="1" name="図 1" descr="https://i.gyazo.com/f4c5c630ff12df8610607d4884699f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f4c5c630ff12df8610607d4884699f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5" b="1287"/>
                    <a:stretch/>
                  </pic:blipFill>
                  <pic:spPr bwMode="auto">
                    <a:xfrm>
                      <a:off x="0" y="0"/>
                      <a:ext cx="34671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2DB" w:rsidRPr="00AD39CF" w:rsidRDefault="008732DB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t>Table: ACCOUNT</w:t>
      </w:r>
    </w:p>
    <w:p w:rsidR="008B52BB" w:rsidRPr="00AD39CF" w:rsidRDefault="00C34276" w:rsidP="008B52BB">
      <w:pPr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58307415" wp14:editId="6697C963">
            <wp:extent cx="3190875" cy="2190314"/>
            <wp:effectExtent l="0" t="0" r="0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256" t="42826" r="23278" b="35716"/>
                    <a:stretch/>
                  </pic:blipFill>
                  <pic:spPr bwMode="auto">
                    <a:xfrm>
                      <a:off x="0" y="0"/>
                      <a:ext cx="3262085" cy="223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2DB" w:rsidRPr="00C34276" w:rsidRDefault="007744A7" w:rsidP="008B52BB">
      <w:pPr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/>
          <w:sz w:val="22"/>
        </w:rPr>
        <w:t xml:space="preserve">Used </w:t>
      </w:r>
      <w:r w:rsidR="008B52BB" w:rsidRPr="00AD39CF">
        <w:rPr>
          <w:rFonts w:asciiTheme="majorHAnsi" w:hAnsiTheme="majorHAnsi" w:cstheme="majorHAnsi"/>
          <w:sz w:val="22"/>
        </w:rPr>
        <w:t>NO ACTION as this rejects any delete or update operation, this seems more useful than</w:t>
      </w:r>
      <w:r>
        <w:rPr>
          <w:rFonts w:asciiTheme="majorHAnsi" w:hAnsiTheme="majorHAnsi" w:cstheme="majorHAnsi"/>
          <w:sz w:val="22"/>
        </w:rPr>
        <w:t xml:space="preserve"> other options, such as</w:t>
      </w:r>
      <w:r w:rsidR="008B52BB" w:rsidRPr="00AD39CF">
        <w:rPr>
          <w:rFonts w:asciiTheme="majorHAnsi" w:hAnsiTheme="majorHAnsi" w:cstheme="majorHAnsi"/>
          <w:sz w:val="22"/>
        </w:rPr>
        <w:t xml:space="preserve"> CASCADE</w:t>
      </w:r>
      <w:r>
        <w:rPr>
          <w:rFonts w:asciiTheme="majorHAnsi" w:hAnsiTheme="majorHAnsi" w:cstheme="majorHAnsi"/>
          <w:sz w:val="22"/>
        </w:rPr>
        <w:t>,</w:t>
      </w:r>
      <w:r w:rsidR="008B52BB" w:rsidRPr="00AD39CF">
        <w:rPr>
          <w:rFonts w:asciiTheme="majorHAnsi" w:hAnsiTheme="majorHAnsi" w:cstheme="majorHAnsi"/>
          <w:sz w:val="22"/>
        </w:rPr>
        <w:t xml:space="preserve"> as </w:t>
      </w:r>
      <w:r>
        <w:rPr>
          <w:rFonts w:asciiTheme="majorHAnsi" w:hAnsiTheme="majorHAnsi" w:cstheme="majorHAnsi"/>
          <w:sz w:val="22"/>
        </w:rPr>
        <w:t xml:space="preserve">this is less error prone e.g. </w:t>
      </w:r>
      <w:r w:rsidR="008B52BB" w:rsidRPr="00AD39CF">
        <w:rPr>
          <w:rFonts w:asciiTheme="majorHAnsi" w:hAnsiTheme="majorHAnsi" w:cstheme="majorHAnsi"/>
          <w:sz w:val="22"/>
        </w:rPr>
        <w:t>someone accidentally deleting</w:t>
      </w:r>
      <w:r w:rsidR="00374890">
        <w:rPr>
          <w:rFonts w:asciiTheme="majorHAnsi" w:hAnsiTheme="majorHAnsi" w:cstheme="majorHAnsi" w:hint="eastAsia"/>
          <w:sz w:val="22"/>
        </w:rPr>
        <w:t xml:space="preserve"> something</w:t>
      </w:r>
      <w:r w:rsidR="008B52BB" w:rsidRPr="00AD39CF">
        <w:rPr>
          <w:rFonts w:asciiTheme="majorHAnsi" w:hAnsiTheme="majorHAnsi" w:cstheme="majorHAnsi"/>
          <w:sz w:val="22"/>
        </w:rPr>
        <w:t>.</w:t>
      </w:r>
      <w:r w:rsidR="00C34276">
        <w:rPr>
          <w:rFonts w:asciiTheme="majorHAnsi" w:hAnsiTheme="majorHAnsi" w:cstheme="majorHAnsi"/>
          <w:sz w:val="22"/>
        </w:rPr>
        <w:t xml:space="preserve"> Also changed </w:t>
      </w:r>
      <w:proofErr w:type="spellStart"/>
      <w:r w:rsidR="00C34276">
        <w:rPr>
          <w:rFonts w:asciiTheme="majorHAnsi" w:hAnsiTheme="majorHAnsi" w:cstheme="majorHAnsi"/>
          <w:sz w:val="22"/>
        </w:rPr>
        <w:t>acc_balance</w:t>
      </w:r>
      <w:proofErr w:type="spellEnd"/>
      <w:r w:rsidR="00C34276">
        <w:rPr>
          <w:rFonts w:asciiTheme="majorHAnsi" w:hAnsiTheme="majorHAnsi" w:cstheme="majorHAnsi"/>
          <w:sz w:val="22"/>
        </w:rPr>
        <w:t xml:space="preserve"> to a decimal as this seems more appropriate.</w:t>
      </w:r>
    </w:p>
    <w:p w:rsidR="00AD39CF" w:rsidRDefault="008732DB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t>Table: ORD</w:t>
      </w:r>
      <w:r w:rsidR="00482B15">
        <w:rPr>
          <w:rFonts w:asciiTheme="majorHAnsi" w:hAnsiTheme="majorHAnsi" w:cstheme="majorHAnsi"/>
          <w:b/>
          <w:sz w:val="24"/>
          <w:u w:val="single"/>
        </w:rPr>
        <w:t>TABLE</w:t>
      </w:r>
    </w:p>
    <w:p w:rsidR="009D3A31" w:rsidRDefault="009D3A31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sz w:val="22"/>
        </w:rPr>
        <w:t>Order is a keyword, so changed the table name to ORD</w:t>
      </w:r>
      <w:r w:rsidR="00C34276">
        <w:rPr>
          <w:rFonts w:asciiTheme="majorHAnsi" w:hAnsiTheme="majorHAnsi" w:cstheme="majorHAnsi"/>
          <w:sz w:val="22"/>
        </w:rPr>
        <w:t>TABLE</w:t>
      </w:r>
    </w:p>
    <w:p w:rsidR="008732DB" w:rsidRDefault="00C34276" w:rsidP="009D3A31">
      <w:pPr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2FD11677" wp14:editId="165F093B">
            <wp:extent cx="2867025" cy="1714500"/>
            <wp:effectExtent l="0" t="0" r="9525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068" t="47161" r="24459" b="35765"/>
                    <a:stretch/>
                  </pic:blipFill>
                  <pic:spPr bwMode="auto">
                    <a:xfrm>
                      <a:off x="0" y="0"/>
                      <a:ext cx="2895585" cy="173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2DB" w:rsidRPr="00AD39CF" w:rsidRDefault="008732DB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lastRenderedPageBreak/>
        <w:t>Table: PUBLISHER</w:t>
      </w:r>
    </w:p>
    <w:p w:rsidR="008732DB" w:rsidRPr="00AD39CF" w:rsidRDefault="008732DB" w:rsidP="008B52BB">
      <w:pPr>
        <w:rPr>
          <w:rFonts w:asciiTheme="majorHAnsi" w:hAnsiTheme="majorHAnsi" w:cstheme="majorHAnsi"/>
          <w:sz w:val="22"/>
        </w:rPr>
      </w:pPr>
      <w:r w:rsidRPr="00AD39CF">
        <w:rPr>
          <w:rFonts w:asciiTheme="majorHAnsi" w:hAnsiTheme="majorHAnsi" w:cstheme="majorHAnsi"/>
          <w:noProof/>
          <w:lang w:val="en-GB" w:eastAsia="en-GB"/>
        </w:rPr>
        <w:drawing>
          <wp:inline distT="0" distB="0" distL="0" distR="0">
            <wp:extent cx="3752850" cy="1114425"/>
            <wp:effectExtent l="0" t="0" r="0" b="9525"/>
            <wp:docPr id="4" name="図 4" descr="https://i.gyazo.com/d0731f89d385c91733c4698792caf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gyazo.com/d0731f89d385c91733c4698792caf3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" b="32369"/>
                    <a:stretch/>
                  </pic:blipFill>
                  <pic:spPr bwMode="auto">
                    <a:xfrm>
                      <a:off x="0" y="0"/>
                      <a:ext cx="37528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2DB" w:rsidRPr="00AD39CF" w:rsidRDefault="008732DB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t>Table: PUBLICATION</w:t>
      </w:r>
    </w:p>
    <w:p w:rsidR="008732DB" w:rsidRPr="00AD39CF" w:rsidRDefault="00482B15" w:rsidP="008B52BB">
      <w:pPr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106A63A5" wp14:editId="3C7C77D4">
            <wp:extent cx="3095625" cy="1657106"/>
            <wp:effectExtent l="0" t="0" r="0" b="63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051" t="47440" r="23249" b="35798"/>
                    <a:stretch/>
                  </pic:blipFill>
                  <pic:spPr bwMode="auto">
                    <a:xfrm>
                      <a:off x="0" y="0"/>
                      <a:ext cx="3123595" cy="167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CF" w:rsidRDefault="008732DB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t xml:space="preserve">Table: </w:t>
      </w:r>
      <w:r w:rsidR="00AD39CF" w:rsidRPr="00AD39CF">
        <w:rPr>
          <w:rFonts w:asciiTheme="majorHAnsi" w:hAnsiTheme="majorHAnsi" w:cstheme="majorHAnsi"/>
          <w:b/>
          <w:sz w:val="24"/>
          <w:u w:val="single"/>
        </w:rPr>
        <w:t>CONTRACT</w:t>
      </w:r>
    </w:p>
    <w:p w:rsidR="00AD39CF" w:rsidRDefault="00AD39CF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noProof/>
          <w:lang w:val="en-GB" w:eastAsia="en-GB"/>
        </w:rPr>
        <w:drawing>
          <wp:inline distT="0" distB="0" distL="0" distR="0" wp14:anchorId="57DB1906" wp14:editId="0B5BE4E8">
            <wp:extent cx="3190875" cy="1733550"/>
            <wp:effectExtent l="0" t="0" r="9525" b="0"/>
            <wp:docPr id="10" name="図 10" descr="https://i.gyazo.com/7f8d8dbabac47d2b0686922b82cf55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gyazo.com/7f8d8dbabac47d2b0686922b82cf556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0" r="32866" b="62613"/>
                    <a:stretch/>
                  </pic:blipFill>
                  <pic:spPr bwMode="auto">
                    <a:xfrm>
                      <a:off x="0" y="0"/>
                      <a:ext cx="31908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CF" w:rsidRDefault="00AD39CF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t xml:space="preserve">Table: </w:t>
      </w:r>
      <w:r>
        <w:rPr>
          <w:rFonts w:asciiTheme="majorHAnsi" w:hAnsiTheme="majorHAnsi" w:cstheme="majorHAnsi"/>
          <w:b/>
          <w:sz w:val="24"/>
          <w:u w:val="single"/>
        </w:rPr>
        <w:t>DRIVER</w:t>
      </w:r>
    </w:p>
    <w:p w:rsidR="008732DB" w:rsidRDefault="00AD39CF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noProof/>
          <w:lang w:val="en-GB" w:eastAsia="en-GB"/>
        </w:rPr>
        <w:drawing>
          <wp:inline distT="0" distB="0" distL="0" distR="0" wp14:anchorId="57DB1906" wp14:editId="0B5BE4E8">
            <wp:extent cx="3133725" cy="1600200"/>
            <wp:effectExtent l="0" t="0" r="9525" b="0"/>
            <wp:docPr id="11" name="図 11" descr="https://i.gyazo.com/7f8d8dbabac47d2b0686922b82cf55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gyazo.com/7f8d8dbabac47d2b0686922b82cf556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57" r="34068" b="30589"/>
                    <a:stretch/>
                  </pic:blipFill>
                  <pic:spPr bwMode="auto">
                    <a:xfrm>
                      <a:off x="0" y="0"/>
                      <a:ext cx="31337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CF" w:rsidRPr="00AD39CF" w:rsidRDefault="00AD39CF" w:rsidP="008732DB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t xml:space="preserve">Table: </w:t>
      </w:r>
      <w:r>
        <w:rPr>
          <w:rFonts w:asciiTheme="majorHAnsi" w:hAnsiTheme="majorHAnsi" w:cstheme="majorHAnsi"/>
          <w:b/>
          <w:sz w:val="24"/>
          <w:u w:val="single"/>
        </w:rPr>
        <w:t>VEHICLE</w:t>
      </w:r>
    </w:p>
    <w:p w:rsidR="008B52BB" w:rsidRDefault="00AD39CF" w:rsidP="008B52BB">
      <w:pPr>
        <w:rPr>
          <w:rFonts w:asciiTheme="majorHAnsi" w:hAnsiTheme="majorHAnsi" w:cstheme="majorHAnsi"/>
          <w:sz w:val="22"/>
        </w:rPr>
      </w:pPr>
      <w:r w:rsidRPr="00AD39CF">
        <w:rPr>
          <w:rFonts w:asciiTheme="majorHAnsi" w:hAnsiTheme="majorHAnsi" w:cstheme="majorHAnsi"/>
          <w:noProof/>
          <w:lang w:val="en-GB" w:eastAsia="en-GB"/>
        </w:rPr>
        <w:drawing>
          <wp:inline distT="0" distB="0" distL="0" distR="0">
            <wp:extent cx="3000375" cy="1447800"/>
            <wp:effectExtent l="0" t="0" r="9525" b="0"/>
            <wp:docPr id="9" name="図 9" descr="https://i.gyazo.com/7f8d8dbabac47d2b0686922b82cf55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gyazo.com/7f8d8dbabac47d2b0686922b82cf556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14" r="36874" b="895"/>
                    <a:stretch/>
                  </pic:blipFill>
                  <pic:spPr bwMode="auto">
                    <a:xfrm>
                      <a:off x="0" y="0"/>
                      <a:ext cx="30003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F6F" w:rsidRDefault="007E6F6F" w:rsidP="008B52BB">
      <w:pPr>
        <w:rPr>
          <w:rFonts w:asciiTheme="majorHAnsi" w:hAnsiTheme="majorHAnsi" w:cstheme="majorHAnsi"/>
          <w:sz w:val="22"/>
        </w:rPr>
      </w:pPr>
    </w:p>
    <w:p w:rsidR="00AD39CF" w:rsidRDefault="00AD39CF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lastRenderedPageBreak/>
        <w:t xml:space="preserve">Table: </w:t>
      </w:r>
      <w:r>
        <w:rPr>
          <w:rFonts w:asciiTheme="majorHAnsi" w:hAnsiTheme="majorHAnsi" w:cstheme="majorHAnsi"/>
          <w:b/>
          <w:sz w:val="24"/>
          <w:u w:val="single"/>
        </w:rPr>
        <w:t>DELIVERY</w:t>
      </w:r>
    </w:p>
    <w:p w:rsidR="00AD39CF" w:rsidRDefault="00F662EC" w:rsidP="008B52BB">
      <w:pPr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>
            <wp:extent cx="2714625" cy="2590800"/>
            <wp:effectExtent l="0" t="0" r="9525" b="0"/>
            <wp:docPr id="14" name="図 14" descr="https://i.gyazo.com/fb3c21ab10be9af72486d5b816022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gyazo.com/fb3c21ab10be9af72486d5b81602218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t="6397" r="17837" b="2020"/>
                    <a:stretch/>
                  </pic:blipFill>
                  <pic:spPr bwMode="auto">
                    <a:xfrm>
                      <a:off x="0" y="0"/>
                      <a:ext cx="27146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CF" w:rsidRDefault="00AD39CF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t xml:space="preserve">Table: </w:t>
      </w:r>
      <w:r>
        <w:rPr>
          <w:rFonts w:asciiTheme="majorHAnsi" w:hAnsiTheme="majorHAnsi" w:cstheme="majorHAnsi"/>
          <w:b/>
          <w:sz w:val="24"/>
          <w:u w:val="single"/>
        </w:rPr>
        <w:t>ORDEROUT</w:t>
      </w:r>
    </w:p>
    <w:p w:rsidR="00F662EC" w:rsidRDefault="00482B15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037CA107" wp14:editId="35A3CBD5">
            <wp:extent cx="3019425" cy="2210298"/>
            <wp:effectExtent l="0" t="0" r="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5211" t="34519" r="20026" b="36019"/>
                    <a:stretch/>
                  </pic:blipFill>
                  <pic:spPr bwMode="auto">
                    <a:xfrm>
                      <a:off x="0" y="0"/>
                      <a:ext cx="3045561" cy="22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1AF" w:rsidRPr="00FC21AF" w:rsidRDefault="00FC21AF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 w:hint="eastAsia"/>
          <w:sz w:val="24"/>
        </w:rPr>
        <w:t xml:space="preserve">Removed two attributes </w:t>
      </w:r>
      <w:r>
        <w:rPr>
          <w:rFonts w:asciiTheme="majorHAnsi" w:hAnsiTheme="majorHAnsi" w:cstheme="majorHAnsi"/>
          <w:sz w:val="24"/>
        </w:rPr>
        <w:t xml:space="preserve">related to the DELIVERY table </w:t>
      </w:r>
      <w:r>
        <w:rPr>
          <w:rFonts w:asciiTheme="majorHAnsi" w:hAnsiTheme="majorHAnsi" w:cstheme="majorHAnsi" w:hint="eastAsia"/>
          <w:sz w:val="24"/>
        </w:rPr>
        <w:t>as they didn</w:t>
      </w:r>
      <w:r>
        <w:rPr>
          <w:rFonts w:asciiTheme="majorHAnsi" w:hAnsiTheme="majorHAnsi" w:cstheme="majorHAnsi"/>
          <w:sz w:val="24"/>
        </w:rPr>
        <w:t xml:space="preserve">’t seem necessary if the </w:t>
      </w:r>
      <w:proofErr w:type="spellStart"/>
      <w:r>
        <w:rPr>
          <w:rFonts w:asciiTheme="majorHAnsi" w:hAnsiTheme="majorHAnsi" w:cstheme="majorHAnsi"/>
          <w:sz w:val="24"/>
        </w:rPr>
        <w:t>DELIVERY_del_ID</w:t>
      </w:r>
      <w:proofErr w:type="spellEnd"/>
      <w:r w:rsidR="00482B15">
        <w:rPr>
          <w:rFonts w:asciiTheme="majorHAnsi" w:hAnsiTheme="majorHAnsi" w:cstheme="majorHAnsi"/>
          <w:sz w:val="24"/>
        </w:rPr>
        <w:t xml:space="preserve"> is in the table too, as well as this I changed the composite key to </w:t>
      </w:r>
      <w:proofErr w:type="spellStart"/>
      <w:r w:rsidR="00482B15">
        <w:rPr>
          <w:rFonts w:asciiTheme="majorHAnsi" w:hAnsiTheme="majorHAnsi" w:cstheme="majorHAnsi"/>
          <w:sz w:val="24"/>
        </w:rPr>
        <w:t>ORDTABLE_ord</w:t>
      </w:r>
      <w:proofErr w:type="spellEnd"/>
      <w:r w:rsidR="00482B15">
        <w:rPr>
          <w:rFonts w:asciiTheme="majorHAnsi" w:hAnsiTheme="majorHAnsi" w:cstheme="majorHAnsi"/>
          <w:sz w:val="24"/>
        </w:rPr>
        <w:t xml:space="preserve">_ ID and </w:t>
      </w:r>
      <w:proofErr w:type="spellStart"/>
      <w:r w:rsidR="00482B15">
        <w:rPr>
          <w:rFonts w:asciiTheme="majorHAnsi" w:hAnsiTheme="majorHAnsi" w:cstheme="majorHAnsi"/>
          <w:sz w:val="24"/>
        </w:rPr>
        <w:t>PUBLICATION_pub_ID</w:t>
      </w:r>
      <w:proofErr w:type="spellEnd"/>
      <w:r w:rsidR="00482B15">
        <w:rPr>
          <w:rFonts w:asciiTheme="majorHAnsi" w:hAnsiTheme="majorHAnsi" w:cstheme="majorHAnsi"/>
          <w:sz w:val="24"/>
        </w:rPr>
        <w:t>.</w:t>
      </w:r>
    </w:p>
    <w:p w:rsidR="00F662EC" w:rsidRDefault="00F662EC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t xml:space="preserve">Table: </w:t>
      </w:r>
      <w:r>
        <w:rPr>
          <w:rFonts w:asciiTheme="majorHAnsi" w:hAnsiTheme="majorHAnsi" w:cstheme="majorHAnsi"/>
          <w:b/>
          <w:sz w:val="24"/>
          <w:u w:val="single"/>
        </w:rPr>
        <w:t>RETURNITEM</w:t>
      </w:r>
    </w:p>
    <w:p w:rsidR="009D3A31" w:rsidRDefault="009D3A31" w:rsidP="00AD39CF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/>
          <w:sz w:val="22"/>
        </w:rPr>
        <w:t>Return is a keyword so changed the table name to RETURNITEM</w:t>
      </w:r>
    </w:p>
    <w:p w:rsidR="00482B15" w:rsidRDefault="00482B15" w:rsidP="00AD39CF">
      <w:pPr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6021424E" wp14:editId="14C10EAD">
            <wp:extent cx="2628900" cy="2314575"/>
            <wp:effectExtent l="0" t="0" r="0" b="9525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211" t="37599" r="23756" b="35916"/>
                    <a:stretch/>
                  </pic:blipFill>
                  <pic:spPr bwMode="auto">
                    <a:xfrm>
                      <a:off x="0" y="0"/>
                      <a:ext cx="2644774" cy="232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5C" w:rsidRDefault="00383E5C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</w:p>
    <w:p w:rsidR="00583F16" w:rsidRPr="00583F16" w:rsidRDefault="00583F16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 w:rsidRPr="00AD39CF">
        <w:rPr>
          <w:rFonts w:asciiTheme="majorHAnsi" w:hAnsiTheme="majorHAnsi" w:cstheme="majorHAnsi"/>
          <w:b/>
          <w:sz w:val="24"/>
          <w:u w:val="single"/>
        </w:rPr>
        <w:lastRenderedPageBreak/>
        <w:t xml:space="preserve">Table: </w:t>
      </w:r>
      <w:r>
        <w:rPr>
          <w:rFonts w:asciiTheme="majorHAnsi" w:hAnsiTheme="majorHAnsi" w:cstheme="majorHAnsi"/>
          <w:b/>
          <w:sz w:val="24"/>
          <w:u w:val="single"/>
        </w:rPr>
        <w:t>ROUTE</w:t>
      </w:r>
    </w:p>
    <w:p w:rsidR="009D3A31" w:rsidRDefault="00583F16" w:rsidP="00AD39CF">
      <w:pPr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>
            <wp:extent cx="3409950" cy="2286000"/>
            <wp:effectExtent l="0" t="0" r="0" b="0"/>
            <wp:docPr id="16" name="図 16" descr="https://i.gyazo.com/e1323c137f9fd06b1fa2e72bf8ac72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.gyazo.com/e1323c137f9fd06b1fa2e72bf8ac727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2" r="30755" b="7092"/>
                    <a:stretch/>
                  </pic:blipFill>
                  <pic:spPr bwMode="auto">
                    <a:xfrm>
                      <a:off x="0" y="0"/>
                      <a:ext cx="34099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31" w:rsidRDefault="00583F16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t>Table</w:t>
      </w:r>
      <w:r w:rsidR="00383BE9">
        <w:rPr>
          <w:rFonts w:asciiTheme="majorHAnsi" w:hAnsiTheme="majorHAnsi" w:cstheme="majorHAnsi"/>
          <w:b/>
          <w:sz w:val="24"/>
          <w:u w:val="single"/>
        </w:rPr>
        <w:t>s</w:t>
      </w:r>
      <w:r>
        <w:rPr>
          <w:rFonts w:asciiTheme="majorHAnsi" w:hAnsiTheme="majorHAnsi" w:cstheme="majorHAnsi" w:hint="eastAsia"/>
          <w:b/>
          <w:sz w:val="24"/>
          <w:u w:val="single"/>
        </w:rPr>
        <w:t xml:space="preserve"> Check</w:t>
      </w:r>
    </w:p>
    <w:p w:rsidR="00583F16" w:rsidRDefault="00383BE9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>
            <wp:extent cx="1847850" cy="2657475"/>
            <wp:effectExtent l="0" t="0" r="0" b="9525"/>
            <wp:docPr id="17" name="図 17" descr="https://i.gyazo.com/10d006e2bc92ae80ed57ee9a1b89a8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gyazo.com/10d006e2bc92ae80ed57ee9a1b89a8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7" t="6689" r="26886"/>
                    <a:stretch/>
                  </pic:blipFill>
                  <pic:spPr bwMode="auto">
                    <a:xfrm>
                      <a:off x="0" y="0"/>
                      <a:ext cx="18478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47F" w:rsidRDefault="0053547F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</w:p>
    <w:p w:rsidR="0053547F" w:rsidRPr="00AD39CF" w:rsidRDefault="0053547F" w:rsidP="0053547F">
      <w:pPr>
        <w:jc w:val="left"/>
        <w:rPr>
          <w:rFonts w:asciiTheme="majorHAnsi" w:hAnsiTheme="majorHAnsi" w:cstheme="majorHAnsi"/>
          <w:b/>
          <w:sz w:val="28"/>
          <w:u w:val="single"/>
        </w:rPr>
      </w:pPr>
      <w:r>
        <w:rPr>
          <w:rFonts w:asciiTheme="majorHAnsi" w:hAnsiTheme="majorHAnsi" w:cstheme="majorHAnsi"/>
          <w:b/>
          <w:sz w:val="28"/>
          <w:u w:val="single"/>
        </w:rPr>
        <w:t>Inserting Data</w:t>
      </w:r>
    </w:p>
    <w:p w:rsidR="0053547F" w:rsidRPr="0053547F" w:rsidRDefault="0053547F" w:rsidP="00AD39CF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/>
          <w:sz w:val="22"/>
        </w:rPr>
        <w:t xml:space="preserve">Side note – The </w:t>
      </w:r>
      <w:proofErr w:type="spellStart"/>
      <w:r>
        <w:rPr>
          <w:rFonts w:asciiTheme="majorHAnsi" w:hAnsiTheme="majorHAnsi" w:cstheme="majorHAnsi"/>
          <w:sz w:val="22"/>
        </w:rPr>
        <w:t>colours</w:t>
      </w:r>
      <w:proofErr w:type="spellEnd"/>
      <w:r>
        <w:rPr>
          <w:rFonts w:asciiTheme="majorHAnsi" w:hAnsiTheme="majorHAnsi" w:cstheme="majorHAnsi"/>
          <w:sz w:val="22"/>
        </w:rPr>
        <w:t xml:space="preserve"> a</w:t>
      </w:r>
      <w:r w:rsidR="004853F3">
        <w:rPr>
          <w:rFonts w:asciiTheme="majorHAnsi" w:hAnsiTheme="majorHAnsi" w:cstheme="majorHAnsi"/>
          <w:sz w:val="22"/>
        </w:rPr>
        <w:t>ppear due to my settings in my text editor</w:t>
      </w:r>
      <w:r>
        <w:rPr>
          <w:rFonts w:asciiTheme="majorHAnsi" w:hAnsiTheme="majorHAnsi" w:cstheme="majorHAnsi"/>
          <w:sz w:val="22"/>
        </w:rPr>
        <w:t>, they do not affect the code.</w:t>
      </w:r>
    </w:p>
    <w:p w:rsidR="0053547F" w:rsidRDefault="0053547F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t>Table</w:t>
      </w:r>
      <w:r>
        <w:rPr>
          <w:rFonts w:asciiTheme="majorHAnsi" w:hAnsiTheme="majorHAnsi" w:cstheme="majorHAnsi"/>
          <w:b/>
          <w:sz w:val="24"/>
          <w:u w:val="single"/>
        </w:rPr>
        <w:t>: OUTLET</w:t>
      </w:r>
    </w:p>
    <w:p w:rsidR="0053547F" w:rsidRDefault="0053547F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78685D55" wp14:editId="56D17CF0">
            <wp:extent cx="6645910" cy="1090079"/>
            <wp:effectExtent l="0" t="0" r="254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459" t="23447" r="46761" b="56978"/>
                    <a:stretch/>
                  </pic:blipFill>
                  <pic:spPr bwMode="auto">
                    <a:xfrm>
                      <a:off x="0" y="0"/>
                      <a:ext cx="6645910" cy="109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3F3" w:rsidRDefault="004853F3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Check:</w:t>
      </w:r>
    </w:p>
    <w:p w:rsidR="004853F3" w:rsidRPr="004853F3" w:rsidRDefault="004853F3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60C8B3FC" wp14:editId="15181415">
            <wp:extent cx="6629400" cy="1384588"/>
            <wp:effectExtent l="0" t="0" r="0" b="635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56" t="70331" r="58296" b="5835"/>
                    <a:stretch/>
                  </pic:blipFill>
                  <pic:spPr bwMode="auto">
                    <a:xfrm>
                      <a:off x="0" y="0"/>
                      <a:ext cx="6683458" cy="13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47F" w:rsidRDefault="0053547F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lastRenderedPageBreak/>
        <w:t>Table</w:t>
      </w:r>
      <w:r>
        <w:rPr>
          <w:rFonts w:asciiTheme="majorHAnsi" w:hAnsiTheme="majorHAnsi" w:cstheme="majorHAnsi"/>
          <w:b/>
          <w:sz w:val="24"/>
          <w:u w:val="single"/>
        </w:rPr>
        <w:t>: ACCOUNT</w:t>
      </w:r>
    </w:p>
    <w:p w:rsidR="0053547F" w:rsidRDefault="00482B15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1AAAD58C" wp14:editId="30BEB1F1">
            <wp:extent cx="5362561" cy="1590675"/>
            <wp:effectExtent l="0" t="0" r="0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316" t="28131" r="66320" b="52165"/>
                    <a:stretch/>
                  </pic:blipFill>
                  <pic:spPr bwMode="auto">
                    <a:xfrm>
                      <a:off x="0" y="0"/>
                      <a:ext cx="5389139" cy="159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93E" w:rsidRDefault="0013593E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 w:hint="eastAsia"/>
          <w:sz w:val="24"/>
        </w:rPr>
        <w:t>Check:</w:t>
      </w:r>
    </w:p>
    <w:p w:rsidR="0013593E" w:rsidRPr="0013593E" w:rsidRDefault="004808C9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7589F004" wp14:editId="76158B7E">
            <wp:extent cx="5627348" cy="1495425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7246" r="69105" b="30371"/>
                    <a:stretch/>
                  </pic:blipFill>
                  <pic:spPr bwMode="auto">
                    <a:xfrm>
                      <a:off x="0" y="0"/>
                      <a:ext cx="5694706" cy="151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47F" w:rsidRDefault="0053547F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t>Table</w:t>
      </w:r>
      <w:r>
        <w:rPr>
          <w:rFonts w:asciiTheme="majorHAnsi" w:hAnsiTheme="majorHAnsi" w:cstheme="majorHAnsi"/>
          <w:b/>
          <w:sz w:val="24"/>
          <w:u w:val="single"/>
        </w:rPr>
        <w:t>: ORD</w:t>
      </w:r>
      <w:r w:rsidR="00482B15">
        <w:rPr>
          <w:rFonts w:asciiTheme="majorHAnsi" w:hAnsiTheme="majorHAnsi" w:cstheme="majorHAnsi"/>
          <w:b/>
          <w:sz w:val="24"/>
          <w:u w:val="single"/>
        </w:rPr>
        <w:t>TABLE</w:t>
      </w:r>
    </w:p>
    <w:p w:rsidR="0053547F" w:rsidRDefault="00482B15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2BACA6FE" wp14:editId="148C28AF">
            <wp:extent cx="3829050" cy="1704975"/>
            <wp:effectExtent l="0" t="0" r="0" b="952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316" t="51510" r="74701" b="29088"/>
                    <a:stretch/>
                  </pic:blipFill>
                  <pic:spPr bwMode="auto">
                    <a:xfrm>
                      <a:off x="0" y="0"/>
                      <a:ext cx="3859438" cy="171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93E" w:rsidRDefault="0013593E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Check:</w:t>
      </w:r>
    </w:p>
    <w:p w:rsidR="0013593E" w:rsidRPr="0013593E" w:rsidRDefault="004808C9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526F9345" wp14:editId="46FAD450">
            <wp:extent cx="3580889" cy="2266950"/>
            <wp:effectExtent l="0" t="0" r="635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0709" r="86978" b="6817"/>
                    <a:stretch/>
                  </pic:blipFill>
                  <pic:spPr bwMode="auto">
                    <a:xfrm>
                      <a:off x="0" y="0"/>
                      <a:ext cx="3624036" cy="229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88A" w:rsidRDefault="005B088A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</w:p>
    <w:p w:rsidR="004808C9" w:rsidRDefault="004808C9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</w:p>
    <w:p w:rsidR="004808C9" w:rsidRDefault="004808C9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</w:p>
    <w:p w:rsidR="004808C9" w:rsidRDefault="004808C9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</w:p>
    <w:p w:rsidR="004808C9" w:rsidRDefault="004808C9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</w:p>
    <w:p w:rsidR="0053547F" w:rsidRDefault="0053547F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lastRenderedPageBreak/>
        <w:t>Table</w:t>
      </w:r>
      <w:r>
        <w:rPr>
          <w:rFonts w:asciiTheme="majorHAnsi" w:hAnsiTheme="majorHAnsi" w:cstheme="majorHAnsi"/>
          <w:b/>
          <w:sz w:val="24"/>
          <w:u w:val="single"/>
        </w:rPr>
        <w:t>: PUBLISHER</w:t>
      </w:r>
    </w:p>
    <w:p w:rsidR="00FD6F97" w:rsidRDefault="004808C9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7C5110A9" wp14:editId="3109747E">
            <wp:extent cx="7058025" cy="1094101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316" t="39072" r="43532" b="41001"/>
                    <a:stretch/>
                  </pic:blipFill>
                  <pic:spPr bwMode="auto">
                    <a:xfrm>
                      <a:off x="0" y="0"/>
                      <a:ext cx="7107817" cy="110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F97" w:rsidRDefault="00FD6F97" w:rsidP="0053547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Check:</w:t>
      </w:r>
    </w:p>
    <w:p w:rsidR="00FD6F97" w:rsidRPr="00FD6F97" w:rsidRDefault="004808C9" w:rsidP="0053547F">
      <w:pPr>
        <w:jc w:val="left"/>
        <w:rPr>
          <w:rFonts w:asciiTheme="majorHAnsi" w:hAnsiTheme="majorHAnsi" w:cstheme="majorHAnsi"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2F422C9E" wp14:editId="4C107222">
            <wp:extent cx="7048016" cy="1419225"/>
            <wp:effectExtent l="0" t="0" r="63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0722" r="58007" b="6226"/>
                    <a:stretch/>
                  </pic:blipFill>
                  <pic:spPr bwMode="auto">
                    <a:xfrm>
                      <a:off x="0" y="0"/>
                      <a:ext cx="7075795" cy="142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47F" w:rsidRDefault="0053547F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t>Table</w:t>
      </w:r>
      <w:r>
        <w:rPr>
          <w:rFonts w:asciiTheme="majorHAnsi" w:hAnsiTheme="majorHAnsi" w:cstheme="majorHAnsi"/>
          <w:b/>
          <w:sz w:val="24"/>
          <w:u w:val="single"/>
        </w:rPr>
        <w:t>: PUBLICATION</w:t>
      </w:r>
    </w:p>
    <w:p w:rsidR="00FD6F97" w:rsidRDefault="0053547F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56751BC6" wp14:editId="59E8B5A4">
            <wp:extent cx="4294467" cy="1584325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424" t="34774" r="70763" b="45299"/>
                    <a:stretch/>
                  </pic:blipFill>
                  <pic:spPr bwMode="auto">
                    <a:xfrm>
                      <a:off x="0" y="0"/>
                      <a:ext cx="4376303" cy="161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F97" w:rsidRDefault="00FD6F97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Check:</w:t>
      </w:r>
    </w:p>
    <w:p w:rsidR="00FD6F97" w:rsidRPr="00FD6F97" w:rsidRDefault="0090331C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6B8E1175" wp14:editId="3DF230A0">
            <wp:extent cx="4293870" cy="1790065"/>
            <wp:effectExtent l="0" t="0" r="0" b="635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5186" t="41715" r="14792" b="35529"/>
                    <a:stretch/>
                  </pic:blipFill>
                  <pic:spPr bwMode="auto">
                    <a:xfrm>
                      <a:off x="0" y="0"/>
                      <a:ext cx="4317581" cy="179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47F" w:rsidRDefault="0053547F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t>Table</w:t>
      </w:r>
      <w:r>
        <w:rPr>
          <w:rFonts w:asciiTheme="majorHAnsi" w:hAnsiTheme="majorHAnsi" w:cstheme="majorHAnsi"/>
          <w:b/>
          <w:sz w:val="24"/>
          <w:u w:val="single"/>
        </w:rPr>
        <w:t>: CONTRACT</w:t>
      </w:r>
    </w:p>
    <w:p w:rsidR="00FD6F97" w:rsidRDefault="002871E5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5A405683" wp14:editId="591D283E">
            <wp:extent cx="3590924" cy="1543050"/>
            <wp:effectExtent l="0" t="0" r="0" b="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602" t="46621" r="73566" b="33661"/>
                    <a:stretch/>
                  </pic:blipFill>
                  <pic:spPr bwMode="auto">
                    <a:xfrm>
                      <a:off x="0" y="0"/>
                      <a:ext cx="3595136" cy="154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9BB" w:rsidRDefault="00DE19BB" w:rsidP="00AD39CF">
      <w:pPr>
        <w:jc w:val="left"/>
        <w:rPr>
          <w:rFonts w:asciiTheme="majorHAnsi" w:hAnsiTheme="majorHAnsi" w:cstheme="majorHAnsi"/>
          <w:sz w:val="24"/>
        </w:rPr>
      </w:pPr>
    </w:p>
    <w:p w:rsidR="00DE19BB" w:rsidRDefault="00DE19BB" w:rsidP="00AD39CF">
      <w:pPr>
        <w:jc w:val="left"/>
        <w:rPr>
          <w:rFonts w:asciiTheme="majorHAnsi" w:hAnsiTheme="majorHAnsi" w:cstheme="majorHAnsi"/>
          <w:sz w:val="24"/>
        </w:rPr>
      </w:pPr>
    </w:p>
    <w:p w:rsidR="00FD6F97" w:rsidRDefault="00FD6F97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 w:hint="eastAsia"/>
          <w:sz w:val="24"/>
        </w:rPr>
        <w:lastRenderedPageBreak/>
        <w:t>Check:</w:t>
      </w:r>
    </w:p>
    <w:p w:rsidR="0013593E" w:rsidRDefault="002871E5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20E49409" wp14:editId="3523CF42">
            <wp:extent cx="4210050" cy="2133600"/>
            <wp:effectExtent l="0" t="0" r="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0553" r="83431" b="6555"/>
                    <a:stretch/>
                  </pic:blipFill>
                  <pic:spPr bwMode="auto">
                    <a:xfrm>
                      <a:off x="0" y="0"/>
                      <a:ext cx="4224831" cy="214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47F" w:rsidRDefault="0053547F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t>Table</w:t>
      </w:r>
      <w:r>
        <w:rPr>
          <w:rFonts w:asciiTheme="majorHAnsi" w:hAnsiTheme="majorHAnsi" w:cstheme="majorHAnsi"/>
          <w:b/>
          <w:sz w:val="24"/>
          <w:u w:val="single"/>
        </w:rPr>
        <w:t>: DRIVER</w:t>
      </w:r>
    </w:p>
    <w:p w:rsidR="0053547F" w:rsidRDefault="0013593E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57457AEC" wp14:editId="41B3C39F">
            <wp:extent cx="6724650" cy="1419225"/>
            <wp:effectExtent l="0" t="0" r="0" b="952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316" t="40776" r="56317" b="39450"/>
                    <a:stretch/>
                  </pic:blipFill>
                  <pic:spPr bwMode="auto">
                    <a:xfrm>
                      <a:off x="0" y="0"/>
                      <a:ext cx="6733872" cy="142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F97" w:rsidRPr="00FD6F97" w:rsidRDefault="00FD6F97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 w:hint="eastAsia"/>
          <w:sz w:val="24"/>
        </w:rPr>
        <w:t>Check:</w:t>
      </w:r>
    </w:p>
    <w:p w:rsidR="00FD6F97" w:rsidRDefault="0013593E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696F22E5" wp14:editId="3C3D6D2F">
            <wp:extent cx="6684907" cy="1914525"/>
            <wp:effectExtent l="0" t="0" r="1905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0732" r="70876" b="6529"/>
                    <a:stretch/>
                  </pic:blipFill>
                  <pic:spPr bwMode="auto">
                    <a:xfrm>
                      <a:off x="0" y="0"/>
                      <a:ext cx="6750796" cy="193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47F" w:rsidRDefault="0053547F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t>Table</w:t>
      </w:r>
      <w:r>
        <w:rPr>
          <w:rFonts w:asciiTheme="majorHAnsi" w:hAnsiTheme="majorHAnsi" w:cstheme="majorHAnsi"/>
          <w:b/>
          <w:sz w:val="24"/>
          <w:u w:val="single"/>
        </w:rPr>
        <w:t>: ORDEROUT</w:t>
      </w:r>
    </w:p>
    <w:p w:rsidR="0053547F" w:rsidRDefault="00201099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26FCE491" wp14:editId="715BCD04">
            <wp:extent cx="3105150" cy="2079773"/>
            <wp:effectExtent l="0" t="0" r="0" b="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438" t="49535" r="79913" b="31019"/>
                    <a:stretch/>
                  </pic:blipFill>
                  <pic:spPr bwMode="auto">
                    <a:xfrm>
                      <a:off x="0" y="0"/>
                      <a:ext cx="3139731" cy="210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9BB" w:rsidRDefault="00DE19BB" w:rsidP="00AD39CF">
      <w:pPr>
        <w:jc w:val="left"/>
        <w:rPr>
          <w:rFonts w:asciiTheme="majorHAnsi" w:hAnsiTheme="majorHAnsi" w:cstheme="majorHAnsi"/>
          <w:sz w:val="24"/>
        </w:rPr>
      </w:pPr>
    </w:p>
    <w:p w:rsidR="0013593E" w:rsidRPr="005C1F0A" w:rsidRDefault="005C1F0A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 w:hint="eastAsia"/>
          <w:sz w:val="24"/>
        </w:rPr>
        <w:lastRenderedPageBreak/>
        <w:t>Check:</w:t>
      </w:r>
    </w:p>
    <w:p w:rsidR="005C1F0A" w:rsidRDefault="00201099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7EAE5756" wp14:editId="4B4A69C5">
            <wp:extent cx="3171825" cy="1971675"/>
            <wp:effectExtent l="0" t="0" r="9525" b="9525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6887" r="86555" b="30329"/>
                    <a:stretch/>
                  </pic:blipFill>
                  <pic:spPr bwMode="auto">
                    <a:xfrm>
                      <a:off x="0" y="0"/>
                      <a:ext cx="3207102" cy="199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099" w:rsidRDefault="00201099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</w:p>
    <w:p w:rsidR="0053547F" w:rsidRDefault="0053547F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t>Table</w:t>
      </w:r>
      <w:r>
        <w:rPr>
          <w:rFonts w:asciiTheme="majorHAnsi" w:hAnsiTheme="majorHAnsi" w:cstheme="majorHAnsi"/>
          <w:b/>
          <w:sz w:val="24"/>
          <w:u w:val="single"/>
        </w:rPr>
        <w:t>: VEHICLE</w:t>
      </w:r>
    </w:p>
    <w:p w:rsidR="0053547F" w:rsidRDefault="00335721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227644EF" wp14:editId="223064D0">
            <wp:extent cx="5591174" cy="1504950"/>
            <wp:effectExtent l="0" t="0" r="0" b="0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399" t="18798" r="63993" b="61677"/>
                    <a:stretch/>
                  </pic:blipFill>
                  <pic:spPr bwMode="auto">
                    <a:xfrm>
                      <a:off x="0" y="0"/>
                      <a:ext cx="5642603" cy="1518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F97" w:rsidRPr="00FD6F97" w:rsidRDefault="00FD6F97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 w:hint="eastAsia"/>
          <w:sz w:val="24"/>
        </w:rPr>
        <w:t>Check:</w:t>
      </w:r>
    </w:p>
    <w:p w:rsidR="00FD6F97" w:rsidRDefault="005C1F0A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2798578B" wp14:editId="1A633781">
            <wp:extent cx="5781675" cy="2080919"/>
            <wp:effectExtent l="0" t="0" r="0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9480" r="76846" b="57801"/>
                    <a:stretch/>
                  </pic:blipFill>
                  <pic:spPr bwMode="auto">
                    <a:xfrm>
                      <a:off x="0" y="0"/>
                      <a:ext cx="5859388" cy="210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47F" w:rsidRDefault="0053547F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t>Table</w:t>
      </w:r>
      <w:r>
        <w:rPr>
          <w:rFonts w:asciiTheme="majorHAnsi" w:hAnsiTheme="majorHAnsi" w:cstheme="majorHAnsi"/>
          <w:b/>
          <w:sz w:val="24"/>
          <w:u w:val="single"/>
        </w:rPr>
        <w:t>: RETURN</w:t>
      </w:r>
      <w:r w:rsidR="0013593E">
        <w:rPr>
          <w:rFonts w:asciiTheme="majorHAnsi" w:hAnsiTheme="majorHAnsi" w:cstheme="majorHAnsi"/>
          <w:b/>
          <w:sz w:val="24"/>
          <w:u w:val="single"/>
        </w:rPr>
        <w:t>ITEM</w:t>
      </w:r>
    </w:p>
    <w:p w:rsidR="008A4FC9" w:rsidRDefault="008A4FC9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45835305" wp14:editId="58C05584">
            <wp:extent cx="3990975" cy="1647825"/>
            <wp:effectExtent l="0" t="0" r="9525" b="952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299" t="43275" r="73093" b="36869"/>
                    <a:stretch/>
                  </pic:blipFill>
                  <pic:spPr bwMode="auto">
                    <a:xfrm>
                      <a:off x="0" y="0"/>
                      <a:ext cx="4015190" cy="165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5C" w:rsidRDefault="00383E5C" w:rsidP="00AD39CF">
      <w:pPr>
        <w:jc w:val="left"/>
        <w:rPr>
          <w:rFonts w:asciiTheme="majorHAnsi" w:hAnsiTheme="majorHAnsi" w:cstheme="majorHAnsi"/>
          <w:sz w:val="24"/>
        </w:rPr>
      </w:pPr>
    </w:p>
    <w:p w:rsidR="00383E5C" w:rsidRPr="008A4FC9" w:rsidRDefault="00383E5C" w:rsidP="00AD39CF">
      <w:pPr>
        <w:jc w:val="left"/>
        <w:rPr>
          <w:rFonts w:asciiTheme="majorHAnsi" w:hAnsiTheme="majorHAnsi" w:cstheme="majorHAnsi"/>
          <w:sz w:val="24"/>
        </w:rPr>
      </w:pPr>
    </w:p>
    <w:p w:rsidR="005C1F0A" w:rsidRPr="005C1F0A" w:rsidRDefault="005C1F0A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 w:hint="eastAsia"/>
          <w:sz w:val="24"/>
        </w:rPr>
        <w:lastRenderedPageBreak/>
        <w:t>Check</w:t>
      </w:r>
      <w:r>
        <w:rPr>
          <w:rFonts w:asciiTheme="majorHAnsi" w:hAnsiTheme="majorHAnsi" w:cstheme="majorHAnsi"/>
          <w:sz w:val="24"/>
        </w:rPr>
        <w:t>:</w:t>
      </w:r>
    </w:p>
    <w:p w:rsidR="005C1F0A" w:rsidRDefault="004808C9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6ABEA32C" wp14:editId="0C234782">
            <wp:extent cx="4229100" cy="1571625"/>
            <wp:effectExtent l="0" t="0" r="0" b="9525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" t="70882" r="77550" b="6374"/>
                    <a:stretch/>
                  </pic:blipFill>
                  <pic:spPr bwMode="auto">
                    <a:xfrm>
                      <a:off x="0" y="0"/>
                      <a:ext cx="4256143" cy="158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47F" w:rsidRDefault="0053547F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t>Table</w:t>
      </w:r>
      <w:r>
        <w:rPr>
          <w:rFonts w:asciiTheme="majorHAnsi" w:hAnsiTheme="majorHAnsi" w:cstheme="majorHAnsi"/>
          <w:b/>
          <w:sz w:val="24"/>
          <w:u w:val="single"/>
        </w:rPr>
        <w:t>: DELIVERY</w:t>
      </w:r>
    </w:p>
    <w:p w:rsidR="004853F3" w:rsidRDefault="00335721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052C6D8F" wp14:editId="1843A33C">
            <wp:extent cx="3972425" cy="1628775"/>
            <wp:effectExtent l="0" t="0" r="9525" b="0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316" t="63640" r="73135" b="16744"/>
                    <a:stretch/>
                  </pic:blipFill>
                  <pic:spPr bwMode="auto">
                    <a:xfrm>
                      <a:off x="0" y="0"/>
                      <a:ext cx="4001887" cy="164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F97" w:rsidRPr="00FD6F97" w:rsidRDefault="00FD6F97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Check:</w:t>
      </w:r>
    </w:p>
    <w:p w:rsidR="00FD6F97" w:rsidRDefault="005C1F0A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384EAEA1" wp14:editId="3D8E34AC">
            <wp:extent cx="3895725" cy="1937820"/>
            <wp:effectExtent l="0" t="0" r="0" b="571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6848" r="83056" b="30174"/>
                    <a:stretch/>
                  </pic:blipFill>
                  <pic:spPr bwMode="auto">
                    <a:xfrm>
                      <a:off x="0" y="0"/>
                      <a:ext cx="3943765" cy="196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47F" w:rsidRDefault="0053547F" w:rsidP="0053547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rFonts w:asciiTheme="majorHAnsi" w:hAnsiTheme="majorHAnsi" w:cstheme="majorHAnsi" w:hint="eastAsia"/>
          <w:b/>
          <w:sz w:val="24"/>
          <w:u w:val="single"/>
        </w:rPr>
        <w:t>Table</w:t>
      </w:r>
      <w:r>
        <w:rPr>
          <w:rFonts w:asciiTheme="majorHAnsi" w:hAnsiTheme="majorHAnsi" w:cstheme="majorHAnsi"/>
          <w:b/>
          <w:sz w:val="24"/>
          <w:u w:val="single"/>
        </w:rPr>
        <w:t>: ROUTE</w:t>
      </w:r>
    </w:p>
    <w:p w:rsidR="0053547F" w:rsidRDefault="004853F3" w:rsidP="00AD39CF">
      <w:pPr>
        <w:jc w:val="left"/>
        <w:rPr>
          <w:rFonts w:asciiTheme="majorHAnsi" w:hAnsiTheme="majorHAnsi" w:cstheme="majorHAnsi"/>
          <w:b/>
          <w:sz w:val="24"/>
          <w:u w:val="single"/>
        </w:rPr>
      </w:pPr>
      <w:r>
        <w:rPr>
          <w:noProof/>
          <w:lang w:val="en-GB" w:eastAsia="en-GB"/>
        </w:rPr>
        <w:drawing>
          <wp:inline distT="0" distB="0" distL="0" distR="0" wp14:anchorId="583A0004" wp14:editId="582BA514">
            <wp:extent cx="3648075" cy="1990725"/>
            <wp:effectExtent l="0" t="0" r="9525" b="952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459" t="71779" r="77577" b="8933"/>
                    <a:stretch/>
                  </pic:blipFill>
                  <pic:spPr bwMode="auto">
                    <a:xfrm>
                      <a:off x="0" y="0"/>
                      <a:ext cx="3690137" cy="201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BE3" w:rsidRDefault="00B01BE3" w:rsidP="00AD39CF">
      <w:pPr>
        <w:jc w:val="left"/>
        <w:rPr>
          <w:rFonts w:asciiTheme="majorHAnsi" w:hAnsiTheme="majorHAnsi" w:cstheme="majorHAnsi"/>
          <w:sz w:val="24"/>
        </w:rPr>
      </w:pPr>
    </w:p>
    <w:p w:rsidR="00B01BE3" w:rsidRDefault="00B01BE3" w:rsidP="00AD39CF">
      <w:pPr>
        <w:jc w:val="left"/>
        <w:rPr>
          <w:rFonts w:asciiTheme="majorHAnsi" w:hAnsiTheme="majorHAnsi" w:cstheme="majorHAnsi"/>
          <w:sz w:val="24"/>
        </w:rPr>
      </w:pPr>
    </w:p>
    <w:p w:rsidR="006C0EC9" w:rsidRDefault="006C0EC9" w:rsidP="00AD39CF">
      <w:pPr>
        <w:jc w:val="left"/>
        <w:rPr>
          <w:rFonts w:asciiTheme="majorHAnsi" w:hAnsiTheme="majorHAnsi" w:cstheme="majorHAnsi"/>
          <w:sz w:val="24"/>
        </w:rPr>
      </w:pPr>
    </w:p>
    <w:p w:rsidR="006C0EC9" w:rsidRDefault="006C0EC9" w:rsidP="00AD39CF">
      <w:pPr>
        <w:jc w:val="left"/>
        <w:rPr>
          <w:rFonts w:asciiTheme="majorHAnsi" w:hAnsiTheme="majorHAnsi" w:cstheme="majorHAnsi"/>
          <w:sz w:val="24"/>
        </w:rPr>
      </w:pPr>
    </w:p>
    <w:p w:rsidR="0053547F" w:rsidRDefault="00FD6F97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lastRenderedPageBreak/>
        <w:t>Check:</w:t>
      </w:r>
    </w:p>
    <w:p w:rsidR="00FD6F97" w:rsidRDefault="00FD6F97" w:rsidP="00AD39CF">
      <w:pPr>
        <w:jc w:val="left"/>
        <w:rPr>
          <w:rFonts w:asciiTheme="majorHAnsi" w:hAnsiTheme="majorHAnsi" w:cstheme="majorHAnsi"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0B120722" wp14:editId="069C502E">
            <wp:extent cx="3695700" cy="1684804"/>
            <wp:effectExtent l="0" t="0" r="0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0331" r="80508" b="5444"/>
                    <a:stretch/>
                  </pic:blipFill>
                  <pic:spPr bwMode="auto">
                    <a:xfrm>
                      <a:off x="0" y="0"/>
                      <a:ext cx="3723466" cy="169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BE3" w:rsidRDefault="00B01BE3" w:rsidP="00AD39CF">
      <w:pPr>
        <w:jc w:val="left"/>
        <w:rPr>
          <w:rFonts w:asciiTheme="majorHAnsi" w:hAnsiTheme="majorHAnsi" w:cstheme="majorHAnsi"/>
          <w:sz w:val="24"/>
        </w:rPr>
      </w:pPr>
    </w:p>
    <w:p w:rsidR="00B01BE3" w:rsidRDefault="00CB52C4" w:rsidP="00B01BE3">
      <w:pPr>
        <w:jc w:val="left"/>
        <w:rPr>
          <w:rFonts w:asciiTheme="majorHAnsi" w:hAnsiTheme="majorHAnsi" w:cstheme="majorHAnsi"/>
          <w:b/>
          <w:sz w:val="28"/>
          <w:u w:val="single"/>
        </w:rPr>
      </w:pPr>
      <w:r>
        <w:rPr>
          <w:rFonts w:asciiTheme="majorHAnsi" w:hAnsiTheme="majorHAnsi" w:cstheme="majorHAnsi"/>
          <w:b/>
          <w:sz w:val="28"/>
          <w:u w:val="single"/>
        </w:rPr>
        <w:t>SQL Queries</w:t>
      </w:r>
    </w:p>
    <w:p w:rsidR="00CB52C4" w:rsidRDefault="00CB52C4" w:rsidP="00B01BE3">
      <w:pPr>
        <w:jc w:val="left"/>
        <w:rPr>
          <w:rFonts w:asciiTheme="majorHAnsi" w:hAnsiTheme="majorHAnsi" w:cstheme="majorHAnsi"/>
          <w:sz w:val="22"/>
        </w:rPr>
      </w:pPr>
    </w:p>
    <w:p w:rsidR="002375E5" w:rsidRPr="00964B78" w:rsidRDefault="00DE19BB" w:rsidP="008F548D">
      <w:pPr>
        <w:pStyle w:val="ListParagraph"/>
        <w:numPr>
          <w:ilvl w:val="0"/>
          <w:numId w:val="2"/>
        </w:numPr>
        <w:ind w:leftChars="0"/>
        <w:jc w:val="left"/>
        <w:rPr>
          <w:noProof/>
          <w:sz w:val="28"/>
        </w:rPr>
      </w:pPr>
      <w:r w:rsidRPr="00964B78">
        <w:rPr>
          <w:rFonts w:hint="eastAsia"/>
          <w:noProof/>
          <w:sz w:val="28"/>
        </w:rPr>
        <w:t>π</w:t>
      </w:r>
      <w:r w:rsidRPr="00964B78">
        <w:rPr>
          <w:noProof/>
          <w:sz w:val="28"/>
          <w:vertAlign w:val="subscript"/>
        </w:rPr>
        <w:t>name, balance</w:t>
      </w:r>
      <w:r w:rsidRPr="00964B78">
        <w:rPr>
          <w:noProof/>
          <w:sz w:val="28"/>
        </w:rPr>
        <w:t>(σ</w:t>
      </w:r>
      <w:r w:rsidRPr="00964B78">
        <w:rPr>
          <w:noProof/>
          <w:sz w:val="28"/>
          <w:vertAlign w:val="subscript"/>
        </w:rPr>
        <w:t>balance</w:t>
      </w:r>
      <w:r w:rsidRPr="00964B78">
        <w:rPr>
          <w:noProof/>
          <w:sz w:val="28"/>
        </w:rPr>
        <w:t xml:space="preserve"> ≤ 200(ACCOUNT))</w:t>
      </w:r>
    </w:p>
    <w:p w:rsidR="002375E5" w:rsidRPr="002375E5" w:rsidRDefault="002375E5" w:rsidP="002375E5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/>
          <w:sz w:val="22"/>
        </w:rPr>
        <w:t>S</w:t>
      </w:r>
      <w:r w:rsidR="008F548D">
        <w:rPr>
          <w:rFonts w:asciiTheme="majorHAnsi" w:hAnsiTheme="majorHAnsi" w:cstheme="majorHAnsi"/>
          <w:sz w:val="22"/>
        </w:rPr>
        <w:t>creenshot of code and result:</w:t>
      </w:r>
    </w:p>
    <w:p w:rsidR="00E87DD2" w:rsidRDefault="00DE19BB" w:rsidP="00B01BE3">
      <w:pPr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47E2C626" wp14:editId="61D86AF5">
            <wp:extent cx="3503930" cy="1457236"/>
            <wp:effectExtent l="0" t="0" r="127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5129" t="50072" r="22324" b="35703"/>
                    <a:stretch/>
                  </pic:blipFill>
                  <pic:spPr bwMode="auto">
                    <a:xfrm>
                      <a:off x="0" y="0"/>
                      <a:ext cx="3521126" cy="1464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48D" w:rsidRDefault="008F548D" w:rsidP="00B01BE3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Description:</w:t>
      </w:r>
    </w:p>
    <w:p w:rsidR="008F548D" w:rsidRDefault="008F548D" w:rsidP="00B01BE3">
      <w:pPr>
        <w:jc w:val="left"/>
        <w:rPr>
          <w:rFonts w:asciiTheme="majorHAnsi" w:hAnsiTheme="majorHAnsi" w:cstheme="majorHAnsi"/>
          <w:sz w:val="22"/>
        </w:rPr>
      </w:pPr>
      <w:r w:rsidRPr="008F548D">
        <w:rPr>
          <w:rFonts w:asciiTheme="majorHAnsi" w:hAnsiTheme="majorHAnsi" w:cstheme="majorHAnsi"/>
          <w:sz w:val="22"/>
        </w:rPr>
        <w:t>JM may want to check each companies balance to see if they're running low</w:t>
      </w:r>
      <w:r>
        <w:rPr>
          <w:rFonts w:asciiTheme="majorHAnsi" w:hAnsiTheme="majorHAnsi" w:cstheme="majorHAnsi"/>
          <w:sz w:val="22"/>
        </w:rPr>
        <w:t xml:space="preserve"> </w:t>
      </w:r>
      <w:r w:rsidRPr="008F548D">
        <w:rPr>
          <w:rFonts w:asciiTheme="majorHAnsi" w:hAnsiTheme="majorHAnsi" w:cstheme="majorHAnsi"/>
          <w:sz w:val="22"/>
        </w:rPr>
        <w:t>so that they can warn them before they create a new order</w:t>
      </w:r>
    </w:p>
    <w:p w:rsidR="008F548D" w:rsidRPr="00964B78" w:rsidRDefault="006C0EC9" w:rsidP="006C0EC9">
      <w:pPr>
        <w:pStyle w:val="ListParagraph"/>
        <w:numPr>
          <w:ilvl w:val="0"/>
          <w:numId w:val="2"/>
        </w:numPr>
        <w:ind w:leftChars="0"/>
        <w:jc w:val="left"/>
        <w:rPr>
          <w:noProof/>
          <w:sz w:val="28"/>
        </w:rPr>
      </w:pPr>
      <w:r w:rsidRPr="00964B78">
        <w:rPr>
          <w:rFonts w:hint="eastAsia"/>
          <w:noProof/>
          <w:sz w:val="28"/>
        </w:rPr>
        <w:t>π</w:t>
      </w:r>
      <w:r w:rsidRPr="00964B78">
        <w:rPr>
          <w:noProof/>
          <w:sz w:val="28"/>
          <w:vertAlign w:val="subscript"/>
        </w:rPr>
        <w:t>ID, name, price, publisherID</w:t>
      </w:r>
      <w:r w:rsidRPr="00964B78">
        <w:rPr>
          <w:noProof/>
          <w:sz w:val="28"/>
        </w:rPr>
        <w:t>(σ</w:t>
      </w:r>
      <w:r w:rsidRPr="00964B78">
        <w:rPr>
          <w:noProof/>
          <w:sz w:val="28"/>
          <w:vertAlign w:val="subscript"/>
        </w:rPr>
        <w:t>price</w:t>
      </w:r>
      <w:r w:rsidRPr="00964B78">
        <w:rPr>
          <w:noProof/>
          <w:sz w:val="28"/>
        </w:rPr>
        <w:t xml:space="preserve"> &lt; 3.00(PUBLICATION))</w:t>
      </w:r>
    </w:p>
    <w:p w:rsidR="008F548D" w:rsidRPr="002375E5" w:rsidRDefault="008F548D" w:rsidP="008F548D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/>
          <w:sz w:val="22"/>
        </w:rPr>
        <w:t>Screenshot of code and result:</w:t>
      </w:r>
    </w:p>
    <w:p w:rsidR="008F548D" w:rsidRDefault="006C0EC9" w:rsidP="008F548D">
      <w:pPr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7299D191" wp14:editId="47EA1642">
            <wp:extent cx="4238625" cy="1862325"/>
            <wp:effectExtent l="0" t="0" r="0" b="508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5150" t="35987" r="14836" b="40039"/>
                    <a:stretch/>
                  </pic:blipFill>
                  <pic:spPr bwMode="auto">
                    <a:xfrm>
                      <a:off x="0" y="0"/>
                      <a:ext cx="4257901" cy="187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B78" w:rsidRPr="006C0EC9" w:rsidRDefault="00964B78" w:rsidP="00964B78">
      <w:pPr>
        <w:jc w:val="left"/>
        <w:rPr>
          <w:i/>
          <w:noProof/>
        </w:rPr>
      </w:pPr>
      <w:r w:rsidRPr="006C0EC9">
        <w:rPr>
          <w:i/>
          <w:noProof/>
        </w:rPr>
        <w:t>Note –</w:t>
      </w:r>
      <w:r>
        <w:rPr>
          <w:i/>
          <w:noProof/>
        </w:rPr>
        <w:t xml:space="preserve"> ORDER BY</w:t>
      </w:r>
      <w:r w:rsidRPr="006C0EC9">
        <w:rPr>
          <w:i/>
          <w:noProof/>
        </w:rPr>
        <w:t xml:space="preserve"> is not possible in relational algebra but I felt it was useful for </w:t>
      </w:r>
      <w:r>
        <w:rPr>
          <w:rFonts w:hint="eastAsia"/>
          <w:i/>
          <w:noProof/>
        </w:rPr>
        <w:t>stakeholder</w:t>
      </w:r>
    </w:p>
    <w:p w:rsidR="00964B78" w:rsidRDefault="00964B78" w:rsidP="008F548D">
      <w:pPr>
        <w:jc w:val="left"/>
        <w:rPr>
          <w:rFonts w:asciiTheme="majorHAnsi" w:hAnsiTheme="majorHAnsi" w:cstheme="majorHAnsi"/>
          <w:sz w:val="22"/>
        </w:rPr>
      </w:pPr>
    </w:p>
    <w:p w:rsidR="00964B78" w:rsidRDefault="00964B78" w:rsidP="008F548D">
      <w:pPr>
        <w:jc w:val="left"/>
        <w:rPr>
          <w:rFonts w:asciiTheme="majorHAnsi" w:hAnsiTheme="majorHAnsi" w:cstheme="majorHAnsi"/>
          <w:sz w:val="22"/>
        </w:rPr>
      </w:pPr>
    </w:p>
    <w:p w:rsidR="00D54783" w:rsidRPr="00964B78" w:rsidRDefault="00D54783" w:rsidP="008F548D">
      <w:pPr>
        <w:jc w:val="left"/>
        <w:rPr>
          <w:rFonts w:asciiTheme="majorHAnsi" w:hAnsiTheme="majorHAnsi" w:cstheme="majorHAnsi"/>
          <w:sz w:val="22"/>
        </w:rPr>
      </w:pPr>
    </w:p>
    <w:p w:rsidR="008F548D" w:rsidRDefault="008F548D" w:rsidP="008F548D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lastRenderedPageBreak/>
        <w:t>Description:</w:t>
      </w:r>
    </w:p>
    <w:p w:rsidR="002375E5" w:rsidRPr="008F548D" w:rsidRDefault="008F548D" w:rsidP="002375E5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/>
          <w:sz w:val="22"/>
        </w:rPr>
        <w:t>C</w:t>
      </w:r>
      <w:r w:rsidRPr="008F548D">
        <w:rPr>
          <w:rFonts w:asciiTheme="majorHAnsi" w:hAnsiTheme="majorHAnsi" w:cstheme="majorHAnsi"/>
          <w:sz w:val="22"/>
        </w:rPr>
        <w:t>ustomers may want to know which publications ar</w:t>
      </w:r>
      <w:r w:rsidR="00104B61">
        <w:rPr>
          <w:rFonts w:asciiTheme="majorHAnsi" w:hAnsiTheme="majorHAnsi" w:cstheme="majorHAnsi"/>
          <w:sz w:val="22"/>
        </w:rPr>
        <w:t xml:space="preserve">e within a </w:t>
      </w:r>
      <w:r>
        <w:rPr>
          <w:rFonts w:asciiTheme="majorHAnsi" w:hAnsiTheme="majorHAnsi" w:cstheme="majorHAnsi"/>
          <w:sz w:val="22"/>
        </w:rPr>
        <w:t>certain price, in th</w:t>
      </w:r>
      <w:r w:rsidR="00104B61">
        <w:rPr>
          <w:rFonts w:asciiTheme="majorHAnsi" w:hAnsiTheme="majorHAnsi" w:cstheme="majorHAnsi"/>
          <w:sz w:val="22"/>
        </w:rPr>
        <w:t xml:space="preserve">is case the price is below 3.00 and </w:t>
      </w:r>
      <w:proofErr w:type="spellStart"/>
      <w:r w:rsidR="00104B61">
        <w:rPr>
          <w:rFonts w:asciiTheme="majorHAnsi" w:hAnsiTheme="majorHAnsi" w:cstheme="majorHAnsi"/>
          <w:sz w:val="22"/>
        </w:rPr>
        <w:t>organised</w:t>
      </w:r>
      <w:proofErr w:type="spellEnd"/>
      <w:r w:rsidR="00104B61">
        <w:rPr>
          <w:rFonts w:asciiTheme="majorHAnsi" w:hAnsiTheme="majorHAnsi" w:cstheme="majorHAnsi"/>
          <w:sz w:val="22"/>
        </w:rPr>
        <w:t xml:space="preserve"> by price.</w:t>
      </w:r>
    </w:p>
    <w:p w:rsidR="008428D8" w:rsidRPr="00A95212" w:rsidRDefault="007F1D56" w:rsidP="007F1D56">
      <w:pPr>
        <w:pStyle w:val="ListParagraph"/>
        <w:numPr>
          <w:ilvl w:val="0"/>
          <w:numId w:val="2"/>
        </w:numPr>
        <w:ind w:leftChars="0"/>
        <w:jc w:val="left"/>
        <w:rPr>
          <w:noProof/>
          <w:sz w:val="28"/>
        </w:rPr>
      </w:pPr>
      <w:r w:rsidRPr="00A95212">
        <w:rPr>
          <w:noProof/>
          <w:sz w:val="28"/>
        </w:rPr>
        <w:t xml:space="preserve">OUTLET </w:t>
      </w:r>
      <w:r w:rsidRPr="00A95212">
        <w:rPr>
          <w:rFonts w:ascii="Cambria Math" w:hAnsi="Cambria Math" w:cs="Cambria Math"/>
          <w:noProof/>
          <w:sz w:val="28"/>
        </w:rPr>
        <w:t>⨝</w:t>
      </w:r>
      <w:r w:rsidRPr="00A95212">
        <w:rPr>
          <w:noProof/>
          <w:sz w:val="28"/>
        </w:rPr>
        <w:t xml:space="preserve"> </w:t>
      </w:r>
      <w:r w:rsidRPr="00A95212">
        <w:rPr>
          <w:noProof/>
          <w:sz w:val="28"/>
          <w:vertAlign w:val="subscript"/>
        </w:rPr>
        <w:t xml:space="preserve">outletOutID </w:t>
      </w:r>
      <w:r w:rsidRPr="00A95212">
        <w:rPr>
          <w:noProof/>
          <w:sz w:val="28"/>
        </w:rPr>
        <w:t>=</w:t>
      </w:r>
      <w:r w:rsidRPr="00A95212">
        <w:rPr>
          <w:noProof/>
          <w:sz w:val="28"/>
          <w:vertAlign w:val="subscript"/>
        </w:rPr>
        <w:t xml:space="preserve"> ordtableOutID </w:t>
      </w:r>
      <w:r w:rsidRPr="00A95212">
        <w:rPr>
          <w:noProof/>
          <w:sz w:val="28"/>
        </w:rPr>
        <w:t>ORDTABLE</w:t>
      </w:r>
    </w:p>
    <w:p w:rsidR="008428D8" w:rsidRPr="002375E5" w:rsidRDefault="008428D8" w:rsidP="008428D8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/>
          <w:sz w:val="22"/>
        </w:rPr>
        <w:t>Screenshot of code and result:</w:t>
      </w:r>
    </w:p>
    <w:p w:rsidR="008428D8" w:rsidRDefault="007F1D56" w:rsidP="008428D8">
      <w:pPr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3C653597" wp14:editId="037543CB">
            <wp:extent cx="2753833" cy="2207977"/>
            <wp:effectExtent l="0" t="0" r="8890" b="190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5124" t="33343" r="22597" b="39815"/>
                    <a:stretch/>
                  </pic:blipFill>
                  <pic:spPr bwMode="auto">
                    <a:xfrm>
                      <a:off x="0" y="0"/>
                      <a:ext cx="2765387" cy="221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8D8" w:rsidRDefault="008428D8" w:rsidP="008428D8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Description:</w:t>
      </w:r>
    </w:p>
    <w:p w:rsidR="002375E5" w:rsidRPr="008428D8" w:rsidRDefault="00104B61" w:rsidP="00104B61">
      <w:pPr>
        <w:jc w:val="left"/>
        <w:rPr>
          <w:rFonts w:asciiTheme="majorHAnsi" w:hAnsiTheme="majorHAnsi" w:cstheme="majorHAnsi"/>
          <w:sz w:val="22"/>
        </w:rPr>
      </w:pPr>
      <w:r w:rsidRPr="00104B61">
        <w:rPr>
          <w:rFonts w:asciiTheme="majorHAnsi" w:hAnsiTheme="majorHAnsi" w:cstheme="majorHAnsi"/>
          <w:sz w:val="22"/>
        </w:rPr>
        <w:t>JM may want to see which orders correspond w</w:t>
      </w:r>
      <w:r>
        <w:rPr>
          <w:rFonts w:asciiTheme="majorHAnsi" w:hAnsiTheme="majorHAnsi" w:cstheme="majorHAnsi"/>
          <w:sz w:val="22"/>
        </w:rPr>
        <w:t>ith which businesses, this will</w:t>
      </w:r>
      <w:r>
        <w:rPr>
          <w:rFonts w:asciiTheme="majorHAnsi" w:hAnsiTheme="majorHAnsi" w:cstheme="majorHAnsi" w:hint="eastAsia"/>
          <w:sz w:val="22"/>
        </w:rPr>
        <w:t xml:space="preserve"> </w:t>
      </w:r>
      <w:r w:rsidRPr="00104B61">
        <w:rPr>
          <w:rFonts w:asciiTheme="majorHAnsi" w:hAnsiTheme="majorHAnsi" w:cstheme="majorHAnsi"/>
          <w:sz w:val="22"/>
        </w:rPr>
        <w:t>join the business names with the IDs of their respective orders</w:t>
      </w:r>
      <w:r w:rsidR="007A2E29">
        <w:rPr>
          <w:rFonts w:asciiTheme="majorHAnsi" w:hAnsiTheme="majorHAnsi" w:cstheme="majorHAnsi"/>
          <w:sz w:val="22"/>
        </w:rPr>
        <w:t>.</w:t>
      </w:r>
    </w:p>
    <w:p w:rsidR="008428D8" w:rsidRPr="00A95212" w:rsidRDefault="00A77E53" w:rsidP="00A77E53">
      <w:pPr>
        <w:pStyle w:val="ListParagraph"/>
        <w:numPr>
          <w:ilvl w:val="0"/>
          <w:numId w:val="2"/>
        </w:numPr>
        <w:ind w:leftChars="0"/>
        <w:jc w:val="left"/>
        <w:rPr>
          <w:noProof/>
          <w:sz w:val="28"/>
        </w:rPr>
      </w:pPr>
      <w:r w:rsidRPr="00A95212">
        <w:rPr>
          <w:rFonts w:hint="eastAsia"/>
          <w:noProof/>
          <w:sz w:val="28"/>
        </w:rPr>
        <w:t>π</w:t>
      </w:r>
      <w:r w:rsidRPr="00A95212">
        <w:rPr>
          <w:noProof/>
          <w:sz w:val="28"/>
          <w:vertAlign w:val="subscript"/>
        </w:rPr>
        <w:t>routeID, routeName</w:t>
      </w:r>
      <w:r w:rsidRPr="00A95212">
        <w:rPr>
          <w:noProof/>
          <w:sz w:val="28"/>
        </w:rPr>
        <w:t>(σ</w:t>
      </w:r>
      <w:r w:rsidRPr="00A95212">
        <w:rPr>
          <w:noProof/>
          <w:sz w:val="28"/>
          <w:vertAlign w:val="subscript"/>
        </w:rPr>
        <w:t>driverID</w:t>
      </w:r>
      <w:r w:rsidRPr="00A95212">
        <w:rPr>
          <w:noProof/>
          <w:sz w:val="28"/>
        </w:rPr>
        <w:t xml:space="preserve"> = 2(ROUTE))</w:t>
      </w:r>
    </w:p>
    <w:p w:rsidR="008428D8" w:rsidRPr="002375E5" w:rsidRDefault="008428D8" w:rsidP="008428D8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/>
          <w:sz w:val="22"/>
        </w:rPr>
        <w:t>Screenshot of code and result:</w:t>
      </w:r>
    </w:p>
    <w:p w:rsidR="008428D8" w:rsidRDefault="007A2E29" w:rsidP="008428D8">
      <w:pPr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46410DCF" wp14:editId="1B5DE36E">
            <wp:extent cx="3136798" cy="1171575"/>
            <wp:effectExtent l="0" t="0" r="6985" b="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5211" t="52357" r="22893" b="35531"/>
                    <a:stretch/>
                  </pic:blipFill>
                  <pic:spPr bwMode="auto">
                    <a:xfrm>
                      <a:off x="0" y="0"/>
                      <a:ext cx="3154001" cy="11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8D8" w:rsidRDefault="008428D8" w:rsidP="008428D8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Description:</w:t>
      </w:r>
    </w:p>
    <w:p w:rsidR="002375E5" w:rsidRPr="008428D8" w:rsidRDefault="007A2E29" w:rsidP="007A2E29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/>
          <w:sz w:val="22"/>
        </w:rPr>
        <w:t>A driver, in this case</w:t>
      </w:r>
      <w:r w:rsidRPr="007A2E29">
        <w:rPr>
          <w:rFonts w:asciiTheme="majorHAnsi" w:hAnsiTheme="majorHAnsi" w:cstheme="majorHAnsi"/>
          <w:sz w:val="22"/>
        </w:rPr>
        <w:t xml:space="preserve"> 'Jeff Green' (id = 2)</w:t>
      </w:r>
      <w:r>
        <w:rPr>
          <w:rFonts w:asciiTheme="majorHAnsi" w:hAnsiTheme="majorHAnsi" w:cstheme="majorHAnsi"/>
          <w:sz w:val="22"/>
        </w:rPr>
        <w:t>,</w:t>
      </w:r>
      <w:r w:rsidRPr="007A2E29">
        <w:rPr>
          <w:rFonts w:asciiTheme="majorHAnsi" w:hAnsiTheme="majorHAnsi" w:cstheme="majorHAnsi"/>
          <w:sz w:val="22"/>
        </w:rPr>
        <w:t xml:space="preserve"> may wa</w:t>
      </w:r>
      <w:r>
        <w:rPr>
          <w:rFonts w:asciiTheme="majorHAnsi" w:hAnsiTheme="majorHAnsi" w:cstheme="majorHAnsi"/>
          <w:sz w:val="22"/>
        </w:rPr>
        <w:t>nt to find out which route they</w:t>
      </w:r>
      <w:r>
        <w:rPr>
          <w:rFonts w:asciiTheme="majorHAnsi" w:hAnsiTheme="majorHAnsi" w:cstheme="majorHAnsi" w:hint="eastAsia"/>
          <w:sz w:val="22"/>
        </w:rPr>
        <w:t xml:space="preserve"> </w:t>
      </w:r>
      <w:r w:rsidRPr="007A2E29">
        <w:rPr>
          <w:rFonts w:asciiTheme="majorHAnsi" w:hAnsiTheme="majorHAnsi" w:cstheme="majorHAnsi"/>
          <w:sz w:val="22"/>
        </w:rPr>
        <w:t>are taking</w:t>
      </w:r>
      <w:r>
        <w:rPr>
          <w:rFonts w:asciiTheme="majorHAnsi" w:hAnsiTheme="majorHAnsi" w:cstheme="majorHAnsi"/>
          <w:sz w:val="22"/>
        </w:rPr>
        <w:t>.</w:t>
      </w:r>
      <w:r w:rsidR="00A77E53">
        <w:rPr>
          <w:rFonts w:asciiTheme="majorHAnsi" w:hAnsiTheme="majorHAnsi" w:cstheme="majorHAnsi"/>
          <w:sz w:val="22"/>
        </w:rPr>
        <w:t xml:space="preserve"> </w:t>
      </w:r>
      <w:r w:rsidR="00A77E53" w:rsidRPr="00A77E53">
        <w:rPr>
          <w:rFonts w:asciiTheme="majorHAnsi" w:hAnsiTheme="majorHAnsi" w:cstheme="majorHAnsi"/>
          <w:sz w:val="22"/>
        </w:rPr>
        <w:t>Another driver can also use this just by changing the id.</w:t>
      </w:r>
    </w:p>
    <w:p w:rsidR="008428D8" w:rsidRPr="000536FF" w:rsidRDefault="00A77E53" w:rsidP="00A77E53">
      <w:pPr>
        <w:pStyle w:val="ListParagraph"/>
        <w:numPr>
          <w:ilvl w:val="0"/>
          <w:numId w:val="2"/>
        </w:numPr>
        <w:ind w:leftChars="0"/>
        <w:jc w:val="left"/>
        <w:rPr>
          <w:noProof/>
          <w:sz w:val="28"/>
        </w:rPr>
      </w:pPr>
      <w:r w:rsidRPr="000536FF">
        <w:rPr>
          <w:noProof/>
          <w:sz w:val="28"/>
          <w:vertAlign w:val="subscript"/>
        </w:rPr>
        <w:t>count</w:t>
      </w:r>
      <w:r w:rsidRPr="000536FF">
        <w:rPr>
          <w:noProof/>
          <w:sz w:val="28"/>
        </w:rPr>
        <w:t>(</w:t>
      </w:r>
      <w:r w:rsidRPr="000536FF">
        <w:rPr>
          <w:noProof/>
          <w:sz w:val="28"/>
          <w:vertAlign w:val="subscript"/>
        </w:rPr>
        <w:t>name</w:t>
      </w:r>
      <w:r w:rsidRPr="000536FF">
        <w:rPr>
          <w:noProof/>
          <w:sz w:val="28"/>
        </w:rPr>
        <w:t>)(π</w:t>
      </w:r>
      <w:r w:rsidRPr="000536FF">
        <w:rPr>
          <w:noProof/>
          <w:sz w:val="28"/>
          <w:vertAlign w:val="subscript"/>
        </w:rPr>
        <w:t>name</w:t>
      </w:r>
      <w:r w:rsidRPr="000536FF">
        <w:rPr>
          <w:noProof/>
          <w:sz w:val="28"/>
        </w:rPr>
        <w:t>(PUBLICATION))</w:t>
      </w:r>
    </w:p>
    <w:p w:rsidR="000536FF" w:rsidRDefault="008428D8" w:rsidP="008428D8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/>
          <w:sz w:val="22"/>
        </w:rPr>
        <w:t>Screenshot of code and result:</w:t>
      </w:r>
    </w:p>
    <w:p w:rsidR="008428D8" w:rsidRDefault="00A77E53" w:rsidP="008428D8">
      <w:pPr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0FB16280" wp14:editId="35A9405E">
            <wp:extent cx="3000375" cy="1343025"/>
            <wp:effectExtent l="0" t="0" r="9525" b="952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5199" t="48450" r="24973" b="39557"/>
                    <a:stretch/>
                  </pic:blipFill>
                  <pic:spPr bwMode="auto">
                    <a:xfrm>
                      <a:off x="0" y="0"/>
                      <a:ext cx="300037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8D8" w:rsidRDefault="008428D8" w:rsidP="008428D8">
      <w:pPr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Description:</w:t>
      </w:r>
    </w:p>
    <w:p w:rsidR="00DC12B5" w:rsidRDefault="00A77E53" w:rsidP="00A77E53">
      <w:pPr>
        <w:jc w:val="left"/>
        <w:rPr>
          <w:rFonts w:asciiTheme="majorHAnsi" w:hAnsiTheme="majorHAnsi" w:cstheme="majorHAnsi"/>
          <w:sz w:val="22"/>
        </w:rPr>
      </w:pPr>
      <w:r w:rsidRPr="00A77E53">
        <w:rPr>
          <w:rFonts w:asciiTheme="majorHAnsi" w:hAnsiTheme="majorHAnsi" w:cstheme="majorHAnsi"/>
          <w:sz w:val="22"/>
        </w:rPr>
        <w:t>An outlet may wish to know how many different publications there are. This</w:t>
      </w:r>
      <w:r>
        <w:rPr>
          <w:rFonts w:asciiTheme="majorHAnsi" w:hAnsiTheme="majorHAnsi" w:cstheme="majorHAnsi"/>
          <w:sz w:val="22"/>
        </w:rPr>
        <w:t xml:space="preserve"> </w:t>
      </w:r>
      <w:r w:rsidRPr="00A77E53">
        <w:rPr>
          <w:rFonts w:asciiTheme="majorHAnsi" w:hAnsiTheme="majorHAnsi" w:cstheme="majorHAnsi"/>
          <w:sz w:val="22"/>
        </w:rPr>
        <w:t>query counts all the unique items in the publication table.</w:t>
      </w:r>
    </w:p>
    <w:p w:rsidR="00CB52C4" w:rsidRDefault="00CB52C4" w:rsidP="00CB52C4">
      <w:pPr>
        <w:jc w:val="left"/>
        <w:rPr>
          <w:rFonts w:asciiTheme="majorHAnsi" w:hAnsiTheme="majorHAnsi" w:cstheme="majorHAnsi"/>
          <w:b/>
          <w:sz w:val="28"/>
          <w:u w:val="single"/>
        </w:rPr>
      </w:pPr>
      <w:r>
        <w:rPr>
          <w:rFonts w:asciiTheme="majorHAnsi" w:hAnsiTheme="majorHAnsi" w:cstheme="majorHAnsi"/>
          <w:b/>
          <w:sz w:val="28"/>
          <w:u w:val="single"/>
        </w:rPr>
        <w:lastRenderedPageBreak/>
        <w:t>SQL Advanced Queries</w:t>
      </w:r>
    </w:p>
    <w:p w:rsidR="00B66510" w:rsidRDefault="00B66510" w:rsidP="00B66510">
      <w:pPr>
        <w:pStyle w:val="ListParagraph"/>
        <w:numPr>
          <w:ilvl w:val="0"/>
          <w:numId w:val="4"/>
        </w:numPr>
        <w:ind w:leftChars="0"/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Screenshot of code and result:</w:t>
      </w:r>
    </w:p>
    <w:p w:rsidR="00B66510" w:rsidRDefault="00B66510" w:rsidP="00B66510">
      <w:pPr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069A4155" wp14:editId="2C72D59B">
            <wp:extent cx="4236633" cy="1390650"/>
            <wp:effectExtent l="0" t="0" r="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5172" t="48450" r="16886" b="35494"/>
                    <a:stretch/>
                  </pic:blipFill>
                  <pic:spPr bwMode="auto">
                    <a:xfrm>
                      <a:off x="0" y="0"/>
                      <a:ext cx="4258785" cy="139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670" w:rsidRDefault="00B66510" w:rsidP="00B66510">
      <w:pPr>
        <w:ind w:left="360"/>
        <w:jc w:val="left"/>
      </w:pPr>
      <w:r>
        <w:rPr>
          <w:rFonts w:asciiTheme="majorHAnsi" w:hAnsiTheme="majorHAnsi" w:cstheme="majorHAnsi" w:hint="eastAsia"/>
          <w:sz w:val="22"/>
        </w:rPr>
        <w:t>Description:</w:t>
      </w:r>
      <w:r w:rsidRPr="00B66510">
        <w:t xml:space="preserve"> </w:t>
      </w:r>
    </w:p>
    <w:p w:rsidR="00B66510" w:rsidRDefault="00B66510" w:rsidP="00B66510">
      <w:pPr>
        <w:ind w:left="360"/>
        <w:jc w:val="left"/>
        <w:rPr>
          <w:rFonts w:asciiTheme="majorHAnsi" w:hAnsiTheme="majorHAnsi" w:cstheme="majorHAnsi"/>
          <w:sz w:val="22"/>
        </w:rPr>
      </w:pPr>
      <w:r w:rsidRPr="00B66510">
        <w:rPr>
          <w:rFonts w:asciiTheme="majorHAnsi" w:hAnsiTheme="majorHAnsi" w:cstheme="majorHAnsi"/>
          <w:sz w:val="22"/>
        </w:rPr>
        <w:t>A customer may wish to search for publications based on a certain keyword in this</w:t>
      </w:r>
      <w:r>
        <w:rPr>
          <w:rFonts w:asciiTheme="majorHAnsi" w:hAnsiTheme="majorHAnsi" w:cstheme="majorHAnsi"/>
          <w:sz w:val="22"/>
        </w:rPr>
        <w:t xml:space="preserve"> </w:t>
      </w:r>
      <w:r w:rsidRPr="00B66510">
        <w:rPr>
          <w:rFonts w:asciiTheme="majorHAnsi" w:hAnsiTheme="majorHAnsi" w:cstheme="majorHAnsi"/>
          <w:sz w:val="22"/>
        </w:rPr>
        <w:t>example the customer is search</w:t>
      </w:r>
      <w:r>
        <w:rPr>
          <w:rFonts w:asciiTheme="majorHAnsi" w:hAnsiTheme="majorHAnsi" w:cstheme="majorHAnsi"/>
          <w:sz w:val="22"/>
        </w:rPr>
        <w:t>ing for ‘N</w:t>
      </w:r>
      <w:r w:rsidRPr="00B66510">
        <w:rPr>
          <w:rFonts w:asciiTheme="majorHAnsi" w:hAnsiTheme="majorHAnsi" w:cstheme="majorHAnsi"/>
          <w:sz w:val="22"/>
        </w:rPr>
        <w:t>ews</w:t>
      </w:r>
      <w:r>
        <w:rPr>
          <w:rFonts w:asciiTheme="majorHAnsi" w:hAnsiTheme="majorHAnsi" w:cstheme="majorHAnsi"/>
          <w:sz w:val="22"/>
        </w:rPr>
        <w:t>’</w:t>
      </w:r>
      <w:r w:rsidRPr="00B66510">
        <w:rPr>
          <w:rFonts w:asciiTheme="majorHAnsi" w:hAnsiTheme="majorHAnsi" w:cstheme="majorHAnsi"/>
          <w:sz w:val="22"/>
        </w:rPr>
        <w:t xml:space="preserve"> related items</w:t>
      </w:r>
      <w:r>
        <w:rPr>
          <w:rFonts w:asciiTheme="majorHAnsi" w:hAnsiTheme="majorHAnsi" w:cstheme="majorHAnsi"/>
          <w:sz w:val="22"/>
        </w:rPr>
        <w:t xml:space="preserve">, the results are also output in ascending alphabetical order based on the </w:t>
      </w:r>
      <w:proofErr w:type="spellStart"/>
      <w:r>
        <w:rPr>
          <w:rFonts w:asciiTheme="majorHAnsi" w:hAnsiTheme="majorHAnsi" w:cstheme="majorHAnsi"/>
          <w:sz w:val="22"/>
        </w:rPr>
        <w:t>pub_name</w:t>
      </w:r>
      <w:proofErr w:type="spellEnd"/>
      <w:r>
        <w:rPr>
          <w:rFonts w:asciiTheme="majorHAnsi" w:hAnsiTheme="majorHAnsi" w:cstheme="majorHAnsi"/>
          <w:sz w:val="22"/>
        </w:rPr>
        <w:t>.</w:t>
      </w:r>
    </w:p>
    <w:p w:rsidR="00B66510" w:rsidRDefault="00B66510" w:rsidP="00B66510">
      <w:pPr>
        <w:pStyle w:val="ListParagraph"/>
        <w:numPr>
          <w:ilvl w:val="0"/>
          <w:numId w:val="4"/>
        </w:numPr>
        <w:ind w:leftChars="0"/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Screenshot of code and result:</w:t>
      </w:r>
    </w:p>
    <w:p w:rsidR="00B66510" w:rsidRDefault="00B90C31" w:rsidP="00B66510">
      <w:pPr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0AF09CF0" wp14:editId="0C126D45">
            <wp:extent cx="3181350" cy="2324100"/>
            <wp:effectExtent l="0" t="0" r="0" b="0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5243" t="38847" r="21888" b="35523"/>
                    <a:stretch/>
                  </pic:blipFill>
                  <pic:spPr bwMode="auto">
                    <a:xfrm>
                      <a:off x="0" y="0"/>
                      <a:ext cx="3196586" cy="233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510" w:rsidRDefault="00B66510" w:rsidP="00B66510">
      <w:pPr>
        <w:ind w:left="360"/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Description:</w:t>
      </w:r>
    </w:p>
    <w:p w:rsidR="00E34DF3" w:rsidRDefault="00B90C31" w:rsidP="00D54783">
      <w:pPr>
        <w:ind w:left="360"/>
        <w:jc w:val="left"/>
        <w:rPr>
          <w:rFonts w:asciiTheme="majorHAnsi" w:hAnsiTheme="majorHAnsi" w:cstheme="majorHAnsi"/>
          <w:sz w:val="22"/>
        </w:rPr>
      </w:pPr>
      <w:r w:rsidRPr="00B90C31">
        <w:rPr>
          <w:rFonts w:asciiTheme="majorHAnsi" w:hAnsiTheme="majorHAnsi" w:cstheme="majorHAnsi"/>
          <w:sz w:val="22"/>
        </w:rPr>
        <w:t>A customer may want to compare prices of one particular product with the rest</w:t>
      </w:r>
      <w:r>
        <w:rPr>
          <w:rFonts w:asciiTheme="majorHAnsi" w:hAnsiTheme="majorHAnsi" w:cstheme="majorHAnsi"/>
          <w:sz w:val="22"/>
        </w:rPr>
        <w:t>. T</w:t>
      </w:r>
      <w:r w:rsidRPr="00B90C31">
        <w:rPr>
          <w:rFonts w:asciiTheme="majorHAnsi" w:hAnsiTheme="majorHAnsi" w:cstheme="majorHAnsi"/>
          <w:sz w:val="22"/>
        </w:rPr>
        <w:t>his</w:t>
      </w:r>
      <w:r>
        <w:rPr>
          <w:rFonts w:asciiTheme="majorHAnsi" w:hAnsiTheme="majorHAnsi" w:cstheme="majorHAnsi"/>
          <w:sz w:val="22"/>
        </w:rPr>
        <w:t xml:space="preserve"> query searches for products under</w:t>
      </w:r>
      <w:r w:rsidRPr="00B90C31">
        <w:rPr>
          <w:rFonts w:asciiTheme="majorHAnsi" w:hAnsiTheme="majorHAnsi" w:cstheme="majorHAnsi"/>
          <w:sz w:val="22"/>
        </w:rPr>
        <w:t xml:space="preserve"> the price of the product 'World News Daily'</w:t>
      </w:r>
      <w:r>
        <w:rPr>
          <w:rFonts w:asciiTheme="majorHAnsi" w:hAnsiTheme="majorHAnsi" w:cstheme="majorHAnsi"/>
          <w:sz w:val="22"/>
        </w:rPr>
        <w:t xml:space="preserve"> </w:t>
      </w:r>
      <w:r w:rsidRPr="00B90C31">
        <w:rPr>
          <w:rFonts w:asciiTheme="majorHAnsi" w:hAnsiTheme="majorHAnsi" w:cstheme="majorHAnsi"/>
          <w:sz w:val="22"/>
        </w:rPr>
        <w:t>by using 'World News Daily's price</w:t>
      </w:r>
      <w:r>
        <w:rPr>
          <w:rFonts w:asciiTheme="majorHAnsi" w:hAnsiTheme="majorHAnsi" w:cstheme="majorHAnsi"/>
          <w:sz w:val="22"/>
        </w:rPr>
        <w:t xml:space="preserve"> (3.99)</w:t>
      </w:r>
      <w:r w:rsidRPr="00B90C31">
        <w:rPr>
          <w:rFonts w:asciiTheme="majorHAnsi" w:hAnsiTheme="majorHAnsi" w:cstheme="majorHAnsi"/>
          <w:sz w:val="22"/>
        </w:rPr>
        <w:t xml:space="preserve"> </w:t>
      </w:r>
      <w:r>
        <w:rPr>
          <w:rFonts w:asciiTheme="majorHAnsi" w:hAnsiTheme="majorHAnsi" w:cstheme="majorHAnsi"/>
          <w:sz w:val="22"/>
        </w:rPr>
        <w:t>by nesting two SELECT statements</w:t>
      </w:r>
      <w:r w:rsidRPr="00B90C31">
        <w:rPr>
          <w:rFonts w:asciiTheme="majorHAnsi" w:hAnsiTheme="majorHAnsi" w:cstheme="majorHAnsi"/>
          <w:sz w:val="22"/>
        </w:rPr>
        <w:t>.</w:t>
      </w:r>
      <w:r>
        <w:rPr>
          <w:rFonts w:asciiTheme="majorHAnsi" w:hAnsiTheme="majorHAnsi" w:cstheme="majorHAnsi"/>
          <w:sz w:val="22"/>
        </w:rPr>
        <w:t xml:space="preserve"> It also displays the results via highest price first and lowest last.</w:t>
      </w:r>
    </w:p>
    <w:p w:rsidR="00B66510" w:rsidRDefault="00B66510" w:rsidP="001B3DFF">
      <w:pPr>
        <w:pStyle w:val="ListParagraph"/>
        <w:numPr>
          <w:ilvl w:val="0"/>
          <w:numId w:val="4"/>
        </w:numPr>
        <w:ind w:leftChars="0"/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Screenshot of code and result:</w:t>
      </w:r>
    </w:p>
    <w:p w:rsidR="00D54783" w:rsidRDefault="001B3DFF" w:rsidP="001B3DFF">
      <w:pPr>
        <w:pStyle w:val="ListParagraph"/>
        <w:ind w:leftChars="0" w:left="360"/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722AAD18" wp14:editId="515EDA56">
            <wp:extent cx="2476500" cy="1693433"/>
            <wp:effectExtent l="0" t="0" r="0" b="254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5167" t="30486" r="26292" b="53592"/>
                    <a:stretch/>
                  </pic:blipFill>
                  <pic:spPr bwMode="auto">
                    <a:xfrm>
                      <a:off x="0" y="0"/>
                      <a:ext cx="2495500" cy="170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510" w:rsidRDefault="00B66510" w:rsidP="00B66510">
      <w:pPr>
        <w:ind w:left="360"/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Description:</w:t>
      </w:r>
    </w:p>
    <w:p w:rsidR="001B3DFF" w:rsidRDefault="001B3DFF" w:rsidP="001B3DFF">
      <w:pPr>
        <w:ind w:left="360"/>
        <w:jc w:val="left"/>
        <w:rPr>
          <w:rFonts w:asciiTheme="majorHAnsi" w:hAnsiTheme="majorHAnsi" w:cstheme="majorHAnsi"/>
          <w:sz w:val="22"/>
        </w:rPr>
      </w:pPr>
      <w:r w:rsidRPr="001B3DFF">
        <w:rPr>
          <w:rFonts w:asciiTheme="majorHAnsi" w:hAnsiTheme="majorHAnsi" w:cstheme="majorHAnsi"/>
          <w:sz w:val="22"/>
        </w:rPr>
        <w:t>JM may want to know what cars they own and how many of each make, this query</w:t>
      </w:r>
      <w:r>
        <w:rPr>
          <w:rFonts w:asciiTheme="majorHAnsi" w:hAnsiTheme="majorHAnsi" w:cstheme="majorHAnsi"/>
          <w:sz w:val="22"/>
        </w:rPr>
        <w:t xml:space="preserve"> will output how many cars they own of each car make e.g. they own 4 BWM’s</w:t>
      </w:r>
      <w:r w:rsidRPr="001B3DFF">
        <w:rPr>
          <w:rFonts w:asciiTheme="majorHAnsi" w:hAnsiTheme="majorHAnsi" w:cstheme="majorHAnsi"/>
          <w:sz w:val="22"/>
        </w:rPr>
        <w:t>.</w:t>
      </w:r>
    </w:p>
    <w:p w:rsidR="00B66510" w:rsidRDefault="00B66510" w:rsidP="00B66510">
      <w:pPr>
        <w:pStyle w:val="ListParagraph"/>
        <w:numPr>
          <w:ilvl w:val="0"/>
          <w:numId w:val="4"/>
        </w:numPr>
        <w:ind w:leftChars="0"/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lastRenderedPageBreak/>
        <w:t>Screenshot of code and result:</w:t>
      </w:r>
    </w:p>
    <w:p w:rsidR="00B66510" w:rsidRDefault="001B3DFF" w:rsidP="00B66510">
      <w:pPr>
        <w:ind w:left="360"/>
        <w:jc w:val="left"/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438A20D6" wp14:editId="0E0A5971">
            <wp:extent cx="3819525" cy="1657350"/>
            <wp:effectExtent l="0" t="0" r="9525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5210" t="47219" r="23746" b="39717"/>
                    <a:stretch/>
                  </pic:blipFill>
                  <pic:spPr bwMode="auto">
                    <a:xfrm>
                      <a:off x="0" y="0"/>
                      <a:ext cx="3834968" cy="1664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510" w:rsidRDefault="00B66510" w:rsidP="00B66510">
      <w:pPr>
        <w:ind w:left="360"/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Description:</w:t>
      </w:r>
    </w:p>
    <w:p w:rsidR="001B3DFF" w:rsidRDefault="001B3DFF" w:rsidP="001B3DFF">
      <w:pPr>
        <w:ind w:left="360"/>
        <w:jc w:val="left"/>
        <w:rPr>
          <w:rFonts w:asciiTheme="majorHAnsi" w:hAnsiTheme="majorHAnsi" w:cstheme="majorHAnsi"/>
          <w:sz w:val="22"/>
        </w:rPr>
      </w:pPr>
      <w:r w:rsidRPr="001B3DFF">
        <w:rPr>
          <w:rFonts w:asciiTheme="majorHAnsi" w:hAnsiTheme="majorHAnsi" w:cstheme="majorHAnsi"/>
          <w:sz w:val="22"/>
        </w:rPr>
        <w:t>An outlet may wish to find out the average amount of parcels that are returned</w:t>
      </w:r>
      <w:r>
        <w:rPr>
          <w:rFonts w:asciiTheme="majorHAnsi" w:hAnsiTheme="majorHAnsi" w:cstheme="majorHAnsi"/>
          <w:sz w:val="22"/>
        </w:rPr>
        <w:t xml:space="preserve"> </w:t>
      </w:r>
      <w:r w:rsidRPr="001B3DFF">
        <w:rPr>
          <w:rFonts w:asciiTheme="majorHAnsi" w:hAnsiTheme="majorHAnsi" w:cstheme="majorHAnsi"/>
          <w:sz w:val="22"/>
        </w:rPr>
        <w:t>so that they can adjust the amount they buy in their next order, thus saving money.</w:t>
      </w:r>
      <w:r>
        <w:rPr>
          <w:rFonts w:asciiTheme="majorHAnsi" w:hAnsiTheme="majorHAnsi" w:cstheme="majorHAnsi"/>
          <w:sz w:val="22"/>
        </w:rPr>
        <w:t xml:space="preserve"> </w:t>
      </w:r>
      <w:r w:rsidRPr="001B3DFF">
        <w:rPr>
          <w:rFonts w:asciiTheme="majorHAnsi" w:hAnsiTheme="majorHAnsi" w:cstheme="majorHAnsi"/>
          <w:sz w:val="22"/>
        </w:rPr>
        <w:t>This query outputs the average number of parcels returned.</w:t>
      </w:r>
    </w:p>
    <w:p w:rsidR="00113B7A" w:rsidRDefault="00113B7A" w:rsidP="00113B7A">
      <w:pPr>
        <w:pStyle w:val="ListParagraph"/>
        <w:numPr>
          <w:ilvl w:val="0"/>
          <w:numId w:val="4"/>
        </w:numPr>
        <w:ind w:leftChars="0"/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Screenshot of code and result</w:t>
      </w:r>
      <w:r>
        <w:rPr>
          <w:rFonts w:asciiTheme="majorHAnsi" w:hAnsiTheme="majorHAnsi" w:cstheme="majorHAnsi"/>
          <w:sz w:val="22"/>
        </w:rPr>
        <w:t>:</w:t>
      </w:r>
    </w:p>
    <w:p w:rsidR="00113B7A" w:rsidRPr="00B66510" w:rsidRDefault="001B3DFF" w:rsidP="00113B7A">
      <w:pPr>
        <w:rPr>
          <w:rFonts w:asciiTheme="majorHAnsi" w:hAnsiTheme="majorHAnsi" w:cstheme="majorHAnsi"/>
          <w:sz w:val="22"/>
        </w:rPr>
      </w:pPr>
      <w:r>
        <w:rPr>
          <w:noProof/>
          <w:lang w:val="en-GB" w:eastAsia="en-GB"/>
        </w:rPr>
        <w:drawing>
          <wp:inline distT="0" distB="0" distL="0" distR="0" wp14:anchorId="367BEAFB" wp14:editId="76C1A37B">
            <wp:extent cx="4837814" cy="3400674"/>
            <wp:effectExtent l="0" t="0" r="127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5211" t="26179" r="17050" b="39828"/>
                    <a:stretch/>
                  </pic:blipFill>
                  <pic:spPr bwMode="auto">
                    <a:xfrm>
                      <a:off x="0" y="0"/>
                      <a:ext cx="4868026" cy="342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13B7A" w:rsidRDefault="00113B7A" w:rsidP="00113B7A">
      <w:pPr>
        <w:ind w:left="360"/>
        <w:jc w:val="left"/>
        <w:rPr>
          <w:rFonts w:asciiTheme="majorHAnsi" w:hAnsiTheme="majorHAnsi" w:cstheme="majorHAnsi"/>
          <w:sz w:val="22"/>
        </w:rPr>
      </w:pPr>
      <w:r>
        <w:rPr>
          <w:rFonts w:asciiTheme="majorHAnsi" w:hAnsiTheme="majorHAnsi" w:cstheme="majorHAnsi" w:hint="eastAsia"/>
          <w:sz w:val="22"/>
        </w:rPr>
        <w:t>Description:</w:t>
      </w:r>
    </w:p>
    <w:p w:rsidR="00B66510" w:rsidRPr="00B66510" w:rsidRDefault="00113B7A" w:rsidP="00B66510">
      <w:pPr>
        <w:ind w:left="360"/>
        <w:jc w:val="left"/>
        <w:rPr>
          <w:rFonts w:asciiTheme="majorHAnsi" w:hAnsiTheme="majorHAnsi" w:cstheme="majorHAnsi"/>
          <w:sz w:val="22"/>
        </w:rPr>
      </w:pPr>
      <w:r w:rsidRPr="00113B7A">
        <w:rPr>
          <w:rFonts w:asciiTheme="majorHAnsi" w:hAnsiTheme="majorHAnsi" w:cstheme="majorHAnsi"/>
          <w:sz w:val="22"/>
        </w:rPr>
        <w:t>JM may want in</w:t>
      </w:r>
      <w:r w:rsidR="00784F60">
        <w:rPr>
          <w:rFonts w:asciiTheme="majorHAnsi" w:hAnsiTheme="majorHAnsi" w:cstheme="majorHAnsi"/>
          <w:sz w:val="22"/>
        </w:rPr>
        <w:t>formation about which drivers w</w:t>
      </w:r>
      <w:r w:rsidRPr="00113B7A">
        <w:rPr>
          <w:rFonts w:asciiTheme="majorHAnsi" w:hAnsiTheme="majorHAnsi" w:cstheme="majorHAnsi"/>
          <w:sz w:val="22"/>
        </w:rPr>
        <w:t>er</w:t>
      </w:r>
      <w:r>
        <w:rPr>
          <w:rFonts w:asciiTheme="majorHAnsi" w:hAnsiTheme="majorHAnsi" w:cstheme="majorHAnsi"/>
          <w:sz w:val="22"/>
        </w:rPr>
        <w:t>e in charge of which deliveries</w:t>
      </w:r>
      <w:r>
        <w:rPr>
          <w:rFonts w:asciiTheme="majorHAnsi" w:hAnsiTheme="majorHAnsi" w:cstheme="majorHAnsi" w:hint="eastAsia"/>
          <w:sz w:val="22"/>
        </w:rPr>
        <w:t xml:space="preserve"> </w:t>
      </w:r>
      <w:r w:rsidRPr="00113B7A">
        <w:rPr>
          <w:rFonts w:asciiTheme="majorHAnsi" w:hAnsiTheme="majorHAnsi" w:cstheme="majorHAnsi"/>
          <w:sz w:val="22"/>
        </w:rPr>
        <w:t>this outputs the delivery information as well as t</w:t>
      </w:r>
      <w:r>
        <w:rPr>
          <w:rFonts w:asciiTheme="majorHAnsi" w:hAnsiTheme="majorHAnsi" w:cstheme="majorHAnsi"/>
          <w:sz w:val="22"/>
        </w:rPr>
        <w:t>he route taken and the drivers'</w:t>
      </w:r>
      <w:r>
        <w:rPr>
          <w:rFonts w:asciiTheme="majorHAnsi" w:hAnsiTheme="majorHAnsi" w:cstheme="majorHAnsi" w:hint="eastAsia"/>
          <w:sz w:val="22"/>
        </w:rPr>
        <w:t xml:space="preserve"> </w:t>
      </w:r>
      <w:r w:rsidRPr="00113B7A">
        <w:rPr>
          <w:rFonts w:asciiTheme="majorHAnsi" w:hAnsiTheme="majorHAnsi" w:cstheme="majorHAnsi"/>
          <w:sz w:val="22"/>
        </w:rPr>
        <w:t>first and last name.</w:t>
      </w:r>
    </w:p>
    <w:sectPr w:rsidR="00B66510" w:rsidRPr="00B66510" w:rsidSect="00AD39CF">
      <w:headerReference w:type="default" r:id="rId49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7EDF" w:rsidRDefault="009B7EDF" w:rsidP="008B52BB">
      <w:r>
        <w:separator/>
      </w:r>
    </w:p>
  </w:endnote>
  <w:endnote w:type="continuationSeparator" w:id="0">
    <w:p w:rsidR="009B7EDF" w:rsidRDefault="009B7EDF" w:rsidP="008B52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7EDF" w:rsidRDefault="009B7EDF" w:rsidP="008B52BB">
      <w:r>
        <w:separator/>
      </w:r>
    </w:p>
  </w:footnote>
  <w:footnote w:type="continuationSeparator" w:id="0">
    <w:p w:rsidR="009B7EDF" w:rsidRDefault="009B7EDF" w:rsidP="008B52B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52BB" w:rsidRDefault="008B52BB">
    <w:pPr>
      <w:pStyle w:val="Header"/>
    </w:pPr>
    <w:r>
      <w:rPr>
        <w:rFonts w:hint="eastAsia"/>
      </w:rPr>
      <w:t>ID: 769535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A97D49"/>
    <w:multiLevelType w:val="hybridMultilevel"/>
    <w:tmpl w:val="FD9CEFD0"/>
    <w:lvl w:ilvl="0" w:tplc="B07E541A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54A91FB8"/>
    <w:multiLevelType w:val="hybridMultilevel"/>
    <w:tmpl w:val="BA76C320"/>
    <w:lvl w:ilvl="0" w:tplc="63DA3A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6EB02743"/>
    <w:multiLevelType w:val="hybridMultilevel"/>
    <w:tmpl w:val="7C5436C4"/>
    <w:lvl w:ilvl="0" w:tplc="031829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79A622FE"/>
    <w:multiLevelType w:val="hybridMultilevel"/>
    <w:tmpl w:val="F11A172A"/>
    <w:lvl w:ilvl="0" w:tplc="D47C424C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cstheme="majorHAnsi" w:hint="default"/>
        <w:sz w:val="22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52BB"/>
    <w:rsid w:val="000536FF"/>
    <w:rsid w:val="00104B61"/>
    <w:rsid w:val="00113B7A"/>
    <w:rsid w:val="0013593E"/>
    <w:rsid w:val="001645DF"/>
    <w:rsid w:val="001B3DFF"/>
    <w:rsid w:val="001E34C3"/>
    <w:rsid w:val="00201099"/>
    <w:rsid w:val="002375E5"/>
    <w:rsid w:val="002676FE"/>
    <w:rsid w:val="002871E5"/>
    <w:rsid w:val="00325CF1"/>
    <w:rsid w:val="00335721"/>
    <w:rsid w:val="00374890"/>
    <w:rsid w:val="00383BE9"/>
    <w:rsid w:val="00383E5C"/>
    <w:rsid w:val="003A4E50"/>
    <w:rsid w:val="0042034A"/>
    <w:rsid w:val="004808C9"/>
    <w:rsid w:val="00482B15"/>
    <w:rsid w:val="004853F3"/>
    <w:rsid w:val="005151BF"/>
    <w:rsid w:val="00516426"/>
    <w:rsid w:val="0053547F"/>
    <w:rsid w:val="00583F16"/>
    <w:rsid w:val="00594907"/>
    <w:rsid w:val="005B088A"/>
    <w:rsid w:val="005C1F0A"/>
    <w:rsid w:val="005F37DA"/>
    <w:rsid w:val="00610670"/>
    <w:rsid w:val="006C0EC9"/>
    <w:rsid w:val="00704C23"/>
    <w:rsid w:val="00736E31"/>
    <w:rsid w:val="007744A7"/>
    <w:rsid w:val="00784F60"/>
    <w:rsid w:val="007A2E29"/>
    <w:rsid w:val="007E6F6F"/>
    <w:rsid w:val="007F1D56"/>
    <w:rsid w:val="008077A1"/>
    <w:rsid w:val="008159DE"/>
    <w:rsid w:val="008428D8"/>
    <w:rsid w:val="008732DB"/>
    <w:rsid w:val="008A4FC9"/>
    <w:rsid w:val="008B52BB"/>
    <w:rsid w:val="008D2BF4"/>
    <w:rsid w:val="008F548D"/>
    <w:rsid w:val="0090331C"/>
    <w:rsid w:val="0093167F"/>
    <w:rsid w:val="00964B78"/>
    <w:rsid w:val="009B7EDF"/>
    <w:rsid w:val="009D3A31"/>
    <w:rsid w:val="00A77E53"/>
    <w:rsid w:val="00A81D97"/>
    <w:rsid w:val="00A95212"/>
    <w:rsid w:val="00AA7957"/>
    <w:rsid w:val="00AD39CF"/>
    <w:rsid w:val="00B01BE3"/>
    <w:rsid w:val="00B66510"/>
    <w:rsid w:val="00B90C31"/>
    <w:rsid w:val="00BE5E73"/>
    <w:rsid w:val="00C02A8D"/>
    <w:rsid w:val="00C34276"/>
    <w:rsid w:val="00CB52C4"/>
    <w:rsid w:val="00CD76C9"/>
    <w:rsid w:val="00D24752"/>
    <w:rsid w:val="00D54783"/>
    <w:rsid w:val="00D86CFC"/>
    <w:rsid w:val="00DB3D41"/>
    <w:rsid w:val="00DC12B5"/>
    <w:rsid w:val="00DE19BB"/>
    <w:rsid w:val="00DF36C1"/>
    <w:rsid w:val="00E34DF3"/>
    <w:rsid w:val="00E50F4C"/>
    <w:rsid w:val="00E52DC6"/>
    <w:rsid w:val="00E87DD2"/>
    <w:rsid w:val="00EC0E46"/>
    <w:rsid w:val="00ED4AD0"/>
    <w:rsid w:val="00F662EC"/>
    <w:rsid w:val="00FC21AF"/>
    <w:rsid w:val="00FD6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B063C917-7604-4E56-9510-00C0C3E8A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52BB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8B52BB"/>
  </w:style>
  <w:style w:type="paragraph" w:styleId="Footer">
    <w:name w:val="footer"/>
    <w:basedOn w:val="Normal"/>
    <w:link w:val="FooterChar"/>
    <w:uiPriority w:val="99"/>
    <w:unhideWhenUsed/>
    <w:rsid w:val="008B52BB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8B52BB"/>
  </w:style>
  <w:style w:type="paragraph" w:styleId="ListParagraph">
    <w:name w:val="List Paragraph"/>
    <w:basedOn w:val="Normal"/>
    <w:uiPriority w:val="34"/>
    <w:qFormat/>
    <w:rsid w:val="002375E5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7FB2D5D5</Template>
  <TotalTime>610</TotalTime>
  <Pages>13</Pages>
  <Words>594</Words>
  <Characters>3386</Characters>
  <Application>Microsoft Office Word</Application>
  <DocSecurity>0</DocSecurity>
  <Lines>28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マット</dc:creator>
  <cp:keywords/>
  <dc:description/>
  <cp:lastModifiedBy>Matthew Anthony James Hawkins</cp:lastModifiedBy>
  <cp:revision>51</cp:revision>
  <dcterms:created xsi:type="dcterms:W3CDTF">2016-01-31T15:21:00Z</dcterms:created>
  <dcterms:modified xsi:type="dcterms:W3CDTF">2016-02-03T10:32:00Z</dcterms:modified>
</cp:coreProperties>
</file>