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0E5D" w:rsidRDefault="00C043E1">
      <w:pPr>
        <w:rPr>
          <w:b/>
          <w:sz w:val="28"/>
          <w:u w:val="single"/>
        </w:rPr>
      </w:pPr>
      <w:r>
        <w:rPr>
          <w:b/>
          <w:sz w:val="28"/>
          <w:u w:val="single"/>
        </w:rPr>
        <w:t>Physical</w:t>
      </w:r>
      <w:r w:rsidR="00810E5D">
        <w:rPr>
          <w:rFonts w:hint="eastAsia"/>
          <w:b/>
          <w:sz w:val="28"/>
          <w:u w:val="single"/>
        </w:rPr>
        <w:t xml:space="preserve"> Design</w:t>
      </w:r>
    </w:p>
    <w:p w:rsidR="00C043E1" w:rsidRDefault="00C043E1" w:rsidP="00C043E1">
      <w:pPr>
        <w:jc w:val="left"/>
        <w:rPr>
          <w:sz w:val="24"/>
        </w:rPr>
      </w:pPr>
    </w:p>
    <w:p w:rsidR="00C043E1" w:rsidRPr="004E1FC4" w:rsidRDefault="00C043E1" w:rsidP="00C043E1">
      <w:pPr>
        <w:ind w:firstLine="840"/>
        <w:jc w:val="left"/>
        <w:rPr>
          <w:b/>
          <w:sz w:val="24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A69AD77" wp14:editId="4330AB83">
                <wp:simplePos x="0" y="0"/>
                <wp:positionH relativeFrom="page">
                  <wp:posOffset>6477000</wp:posOffset>
                </wp:positionH>
                <wp:positionV relativeFrom="paragraph">
                  <wp:posOffset>-99060</wp:posOffset>
                </wp:positionV>
                <wp:extent cx="1066800" cy="314325"/>
                <wp:effectExtent l="0" t="0" r="19050" b="28575"/>
                <wp:wrapNone/>
                <wp:docPr id="59" name="テキスト ボックス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43E1" w:rsidRDefault="00C043E1" w:rsidP="00C043E1">
                            <w:r>
                              <w:t>1 Computer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69AD77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55" o:spid="_x0000_s1026" type="#_x0000_t202" style="position:absolute;left:0;text-align:left;margin-left:510pt;margin-top:-7.8pt;width:84pt;height:24.75pt;z-index:251697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" fillcolor="white [3201]" strokeweight=".5pt">
                <v:textbox>
                  <w:txbxContent>
                    <w:p w:rsidR="00C043E1" w:rsidRDefault="00C043E1" w:rsidP="00C043E1">
                      <w:r>
                        <w:t>1 Computer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D308F0A" wp14:editId="0AEC534B">
                <wp:simplePos x="0" y="0"/>
                <wp:positionH relativeFrom="column">
                  <wp:posOffset>5705476</wp:posOffset>
                </wp:positionH>
                <wp:positionV relativeFrom="paragraph">
                  <wp:posOffset>177166</wp:posOffset>
                </wp:positionV>
                <wp:extent cx="511810" cy="285750"/>
                <wp:effectExtent l="0" t="0" r="78740" b="57150"/>
                <wp:wrapNone/>
                <wp:docPr id="30" name="直線矢印コネクタ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181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4B9C0B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矢印コネクタ 30" o:spid="_x0000_s1026" type="#_x0000_t32" style="position:absolute;margin-left:449.25pt;margin-top:13.95pt;width:40.3pt;height:22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74423DD" wp14:editId="7C2090ED">
                <wp:simplePos x="0" y="0"/>
                <wp:positionH relativeFrom="margin">
                  <wp:posOffset>4657725</wp:posOffset>
                </wp:positionH>
                <wp:positionV relativeFrom="paragraph">
                  <wp:posOffset>-169545</wp:posOffset>
                </wp:positionV>
                <wp:extent cx="1038225" cy="333375"/>
                <wp:effectExtent l="0" t="0" r="28575" b="28575"/>
                <wp:wrapNone/>
                <wp:docPr id="29" name="テキスト ボック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22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43E1" w:rsidRDefault="00C043E1" w:rsidP="00C043E1">
                            <w:r>
                              <w:t>Projector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4423DD" id="テキスト ボックス 29" o:spid="_x0000_s1027" type="#_x0000_t202" style="position:absolute;left:0;text-align:left;margin-left:366.75pt;margin-top:-13.35pt;width:81.75pt;height:26.2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" fillcolor="white [3201]" strokeweight=".5pt">
                <v:textbox>
                  <w:txbxContent>
                    <w:p w:rsidR="00C043E1" w:rsidRDefault="00C043E1" w:rsidP="00C043E1">
                      <w:r>
                        <w:t>Projector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864C46B" wp14:editId="1CCFFB24">
                <wp:simplePos x="0" y="0"/>
                <wp:positionH relativeFrom="page">
                  <wp:posOffset>3343275</wp:posOffset>
                </wp:positionH>
                <wp:positionV relativeFrom="paragraph">
                  <wp:posOffset>-156210</wp:posOffset>
                </wp:positionV>
                <wp:extent cx="1028700" cy="314325"/>
                <wp:effectExtent l="0" t="0" r="19050" b="28575"/>
                <wp:wrapNone/>
                <wp:docPr id="61" name="テキスト ボックス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43E1" w:rsidRDefault="00C043E1" w:rsidP="00C043E1">
                            <w:r>
                              <w:t>6 Computers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64C46B" id="_x0000_s1028" type="#_x0000_t202" style="position:absolute;left:0;text-align:left;margin-left:263.25pt;margin-top:-12.3pt;width:81pt;height:24.75pt;z-index:251699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" fillcolor="white [3201]" strokeweight=".5pt">
                <v:textbox>
                  <w:txbxContent>
                    <w:p w:rsidR="00C043E1" w:rsidRDefault="00C043E1" w:rsidP="00C043E1">
                      <w:r>
                        <w:t>6 Computers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1E24561" wp14:editId="108C8803">
                <wp:simplePos x="0" y="0"/>
                <wp:positionH relativeFrom="column">
                  <wp:posOffset>3905250</wp:posOffset>
                </wp:positionH>
                <wp:positionV relativeFrom="paragraph">
                  <wp:posOffset>24765</wp:posOffset>
                </wp:positionV>
                <wp:extent cx="180975" cy="495300"/>
                <wp:effectExtent l="0" t="0" r="85725" b="57150"/>
                <wp:wrapNone/>
                <wp:docPr id="62" name="直線矢印コネクタ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D18E1E" id="直線矢印コネクタ 30" o:spid="_x0000_s1026" type="#_x0000_t32" style="position:absolute;margin-left:307.5pt;margin-top:1.95pt;width:14.25pt;height:39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A4A929C" wp14:editId="19E75B5E">
                <wp:simplePos x="0" y="0"/>
                <wp:positionH relativeFrom="margin">
                  <wp:posOffset>6429374</wp:posOffset>
                </wp:positionH>
                <wp:positionV relativeFrom="paragraph">
                  <wp:posOffset>215264</wp:posOffset>
                </wp:positionV>
                <wp:extent cx="200025" cy="552450"/>
                <wp:effectExtent l="38100" t="0" r="28575" b="57150"/>
                <wp:wrapNone/>
                <wp:docPr id="60" name="直線矢印コネクタ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025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B3F2DD" id="直線矢印コネクタ 28" o:spid="_x0000_s1026" type="#_x0000_t32" style="position:absolute;margin-left:506.25pt;margin-top:16.95pt;width:15.75pt;height:43.5p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BA8DFD1" wp14:editId="789F3761">
                <wp:simplePos x="0" y="0"/>
                <wp:positionH relativeFrom="margin">
                  <wp:align>left</wp:align>
                </wp:positionH>
                <wp:positionV relativeFrom="paragraph">
                  <wp:posOffset>228600</wp:posOffset>
                </wp:positionV>
                <wp:extent cx="704850" cy="352425"/>
                <wp:effectExtent l="0" t="0" r="19050" b="28575"/>
                <wp:wrapNone/>
                <wp:docPr id="31" name="テキスト ボック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43E1" w:rsidRDefault="00C043E1" w:rsidP="00C043E1">
                            <w:r>
                              <w:t>Cables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A8DFD1" id="テキスト ボックス 31" o:spid="_x0000_s1029" type="#_x0000_t202" style="position:absolute;left:0;text-align:left;margin-left:0;margin-top:18pt;width:55.5pt;height:27.75pt;z-index:2516684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" fillcolor="white [3201]" strokeweight=".5pt">
                <v:textbox>
                  <w:txbxContent>
                    <w:p w:rsidR="00C043E1" w:rsidRDefault="00C043E1" w:rsidP="00C043E1">
                      <w:r>
                        <w:t>Cables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sz w:val="24"/>
        </w:rPr>
        <w:t>Ground floor layout</w:t>
      </w:r>
    </w:p>
    <w:p w:rsidR="00C043E1" w:rsidRDefault="00C043E1" w:rsidP="00C043E1">
      <w:pPr>
        <w:jc w:val="left"/>
        <w:rPr>
          <w:sz w:val="24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F1C7801" wp14:editId="52348A44">
                <wp:simplePos x="0" y="0"/>
                <wp:positionH relativeFrom="column">
                  <wp:posOffset>523875</wp:posOffset>
                </wp:positionH>
                <wp:positionV relativeFrom="paragraph">
                  <wp:posOffset>381000</wp:posOffset>
                </wp:positionV>
                <wp:extent cx="361950" cy="581025"/>
                <wp:effectExtent l="0" t="0" r="76200" b="47625"/>
                <wp:wrapNone/>
                <wp:docPr id="34" name="直線矢印コネクタ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581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3CA613" id="直線矢印コネクタ 34" o:spid="_x0000_s1026" type="#_x0000_t32" style="position:absolute;margin-left:41.25pt;margin-top:30pt;width:28.5pt;height:45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4A92C9E" wp14:editId="2921820A">
                <wp:simplePos x="0" y="0"/>
                <wp:positionH relativeFrom="column">
                  <wp:posOffset>1771650</wp:posOffset>
                </wp:positionH>
                <wp:positionV relativeFrom="paragraph">
                  <wp:posOffset>371475</wp:posOffset>
                </wp:positionV>
                <wp:extent cx="381000" cy="466725"/>
                <wp:effectExtent l="38100" t="0" r="19050" b="47625"/>
                <wp:wrapNone/>
                <wp:docPr id="33" name="直線矢印コネクタ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0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F3D8FA" id="直線矢印コネクタ 33" o:spid="_x0000_s1026" type="#_x0000_t32" style="position:absolute;margin-left:139.5pt;margin-top:29.25pt;width:30pt;height:36.75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5868EE8" wp14:editId="16250285">
                <wp:simplePos x="0" y="0"/>
                <wp:positionH relativeFrom="margin">
                  <wp:posOffset>1000125</wp:posOffset>
                </wp:positionH>
                <wp:positionV relativeFrom="paragraph">
                  <wp:posOffset>9525</wp:posOffset>
                </wp:positionV>
                <wp:extent cx="1181100" cy="352425"/>
                <wp:effectExtent l="0" t="0" r="19050" b="28575"/>
                <wp:wrapNone/>
                <wp:docPr id="32" name="テキスト ボックス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43E1" w:rsidRDefault="00C043E1" w:rsidP="00C043E1">
                            <w:proofErr w:type="spellStart"/>
                            <w:r>
                              <w:t>Trunking</w:t>
                            </w:r>
                            <w:proofErr w:type="spellEnd"/>
                            <w:r>
                              <w:t xml:space="preserve"> pole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868EE8" id="テキスト ボックス 32" o:spid="_x0000_s1030" type="#_x0000_t202" style="position:absolute;margin-left:78.75pt;margin-top:.75pt;width:93pt;height:27.7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" fillcolor="white [3201]" strokeweight=".5pt">
                <v:textbox>
                  <w:txbxContent>
                    <w:p w:rsidR="00C043E1" w:rsidRDefault="00C043E1" w:rsidP="00C043E1">
                      <w:proofErr w:type="spellStart"/>
                      <w:r>
                        <w:t>Trunking</w:t>
                      </w:r>
                      <w:proofErr w:type="spellEnd"/>
                      <w:r>
                        <w:t xml:space="preserve"> pole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4DE708D" wp14:editId="04908899">
                <wp:simplePos x="0" y="0"/>
                <wp:positionH relativeFrom="column">
                  <wp:posOffset>5153025</wp:posOffset>
                </wp:positionH>
                <wp:positionV relativeFrom="paragraph">
                  <wp:posOffset>1962149</wp:posOffset>
                </wp:positionV>
                <wp:extent cx="1181100" cy="581025"/>
                <wp:effectExtent l="38100" t="38100" r="19050" b="28575"/>
                <wp:wrapNone/>
                <wp:docPr id="28" name="直線矢印コネクタ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81100" cy="581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AEBB1F" id="直線矢印コネクタ 28" o:spid="_x0000_s1026" type="#_x0000_t32" style="position:absolute;margin-left:405.75pt;margin-top:154.5pt;width:93pt;height:45.75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7D511FA" wp14:editId="041F66BC">
                <wp:simplePos x="0" y="0"/>
                <wp:positionH relativeFrom="column">
                  <wp:posOffset>2628900</wp:posOffset>
                </wp:positionH>
                <wp:positionV relativeFrom="paragraph">
                  <wp:posOffset>1619250</wp:posOffset>
                </wp:positionV>
                <wp:extent cx="1905000" cy="952500"/>
                <wp:effectExtent l="38100" t="38100" r="19050" b="19050"/>
                <wp:wrapNone/>
                <wp:docPr id="27" name="直線矢印コネクタ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00" cy="952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EF0CCE" id="直線矢印コネクタ 27" o:spid="_x0000_s1026" type="#_x0000_t32" style="position:absolute;margin-left:207pt;margin-top:127.5pt;width:150pt;height:75pt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GB" w:eastAsia="en-GB"/>
        </w:rPr>
        <w:drawing>
          <wp:inline distT="0" distB="0" distL="0" distR="0" wp14:anchorId="43B4F5A4" wp14:editId="10406907">
            <wp:extent cx="7018331" cy="2254250"/>
            <wp:effectExtent l="0" t="0" r="0" b="0"/>
            <wp:docPr id="14" name="図 14" descr="https://i.gyazo.com/118c8f564c1338568067baaabf5503a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i.gyazo.com/118c8f564c1338568067baaabf5503aa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73"/>
                    <a:stretch/>
                  </pic:blipFill>
                  <pic:spPr bwMode="auto">
                    <a:xfrm>
                      <a:off x="0" y="0"/>
                      <a:ext cx="7112288" cy="2284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043E1" w:rsidRDefault="00C043E1" w:rsidP="00C043E1">
      <w:pPr>
        <w:jc w:val="left"/>
        <w:rPr>
          <w:sz w:val="24"/>
        </w:rPr>
      </w:pPr>
      <w:r>
        <w:rPr>
          <w:sz w:val="24"/>
        </w:rPr>
        <w:t xml:space="preserve">1 Computer symbol = Group of 6 computers organized </w:t>
      </w:r>
    </w:p>
    <w:p w:rsidR="00C043E1" w:rsidRDefault="00C043E1" w:rsidP="00C043E1">
      <w:pPr>
        <w:jc w:val="left"/>
        <w:rPr>
          <w:b/>
          <w:sz w:val="24"/>
        </w:rPr>
      </w:pPr>
      <w:proofErr w:type="gramStart"/>
      <w:r>
        <w:rPr>
          <w:sz w:val="24"/>
        </w:rPr>
        <w:t>by</w:t>
      </w:r>
      <w:proofErr w:type="gramEnd"/>
      <w:r>
        <w:rPr>
          <w:sz w:val="24"/>
        </w:rPr>
        <w:t xml:space="preserve"> 1 switch, except in the board rooms where it is only 1.</w: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09D9DC" wp14:editId="1EF775C3">
                <wp:simplePos x="0" y="0"/>
                <wp:positionH relativeFrom="column">
                  <wp:posOffset>5362934</wp:posOffset>
                </wp:positionH>
                <wp:positionV relativeFrom="paragraph">
                  <wp:posOffset>11322</wp:posOffset>
                </wp:positionV>
                <wp:extent cx="1609725" cy="314325"/>
                <wp:effectExtent l="0" t="0" r="28575" b="28575"/>
                <wp:wrapNone/>
                <wp:docPr id="26" name="テキスト ボック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72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43E1" w:rsidRDefault="00C043E1" w:rsidP="00C043E1">
                            <w:r>
                              <w:t>Group of workstations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09D9DC" id="テキスト ボックス 26" o:spid="_x0000_s1031" type="#_x0000_t202" style="position:absolute;margin-left:422.3pt;margin-top:.9pt;width:126.75pt;height:24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" fillcolor="white [3201]" strokeweight=".5pt">
                <v:textbox>
                  <w:txbxContent>
                    <w:p w:rsidR="00C043E1" w:rsidRDefault="00C043E1" w:rsidP="00C043E1">
                      <w:r>
                        <w:t>Group of workstations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66D6D18" wp14:editId="7EFEEE7B">
                <wp:simplePos x="0" y="0"/>
                <wp:positionH relativeFrom="column">
                  <wp:posOffset>4093773</wp:posOffset>
                </wp:positionH>
                <wp:positionV relativeFrom="paragraph">
                  <wp:posOffset>45828</wp:posOffset>
                </wp:positionV>
                <wp:extent cx="1038225" cy="352425"/>
                <wp:effectExtent l="0" t="0" r="28575" b="28575"/>
                <wp:wrapNone/>
                <wp:docPr id="25" name="テキスト ボック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225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43E1" w:rsidRDefault="00C043E1" w:rsidP="00C043E1">
                            <w:proofErr w:type="spellStart"/>
                            <w:r>
                              <w:t>Wifi</w:t>
                            </w:r>
                            <w:proofErr w:type="spellEnd"/>
                            <w:r>
                              <w:t xml:space="preserve"> gateway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6D6D18" id="テキスト ボックス 25" o:spid="_x0000_s1032" type="#_x0000_t202" style="position:absolute;margin-left:322.35pt;margin-top:3.6pt;width:81.75pt;height:27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" fillcolor="white [3201]" strokeweight=".5pt">
                <v:textbox>
                  <w:txbxContent>
                    <w:p w:rsidR="00C043E1" w:rsidRDefault="00C043E1" w:rsidP="00C043E1">
                      <w:proofErr w:type="spellStart"/>
                      <w:r>
                        <w:t>Wifi</w:t>
                      </w:r>
                      <w:proofErr w:type="spellEnd"/>
                      <w:r>
                        <w:t xml:space="preserve"> gateway</w:t>
                      </w:r>
                    </w:p>
                  </w:txbxContent>
                </v:textbox>
              </v:shape>
            </w:pict>
          </mc:Fallback>
        </mc:AlternateContent>
      </w:r>
    </w:p>
    <w:p w:rsidR="00C043E1" w:rsidRDefault="00C043E1" w:rsidP="00C043E1">
      <w:pPr>
        <w:jc w:val="left"/>
        <w:rPr>
          <w:b/>
          <w:sz w:val="24"/>
        </w:rPr>
      </w:pPr>
    </w:p>
    <w:p w:rsidR="00C043E1" w:rsidRDefault="00C043E1" w:rsidP="00C043E1">
      <w:pPr>
        <w:ind w:firstLine="840"/>
        <w:jc w:val="left"/>
        <w:rPr>
          <w:sz w:val="24"/>
        </w:rPr>
      </w:pPr>
      <w:r>
        <w:rPr>
          <w:b/>
          <w:sz w:val="24"/>
        </w:rPr>
        <w:t>Boardroom layout</w:t>
      </w:r>
    </w:p>
    <w:p w:rsidR="00C043E1" w:rsidRDefault="00C043E1" w:rsidP="00C043E1">
      <w:pPr>
        <w:jc w:val="left"/>
        <w:rPr>
          <w:sz w:val="24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50FF0CD" wp14:editId="1F95B5BA">
                <wp:simplePos x="0" y="0"/>
                <wp:positionH relativeFrom="column">
                  <wp:posOffset>2200275</wp:posOffset>
                </wp:positionH>
                <wp:positionV relativeFrom="paragraph">
                  <wp:posOffset>1362074</wp:posOffset>
                </wp:positionV>
                <wp:extent cx="342900" cy="1038225"/>
                <wp:effectExtent l="38100" t="0" r="19050" b="47625"/>
                <wp:wrapNone/>
                <wp:docPr id="42" name="直線矢印コネクタ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1038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747FEB" id="直線矢印コネクタ 42" o:spid="_x0000_s1026" type="#_x0000_t32" style="position:absolute;margin-left:173.25pt;margin-top:107.25pt;width:27pt;height:81.75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D695E76" wp14:editId="5E59B00E">
                <wp:simplePos x="0" y="0"/>
                <wp:positionH relativeFrom="column">
                  <wp:posOffset>1752600</wp:posOffset>
                </wp:positionH>
                <wp:positionV relativeFrom="paragraph">
                  <wp:posOffset>1038225</wp:posOffset>
                </wp:positionV>
                <wp:extent cx="1143000" cy="314325"/>
                <wp:effectExtent l="0" t="0" r="19050" b="28575"/>
                <wp:wrapNone/>
                <wp:docPr id="41" name="テキスト ボックス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43E1" w:rsidRDefault="00C043E1" w:rsidP="00C043E1">
                            <w:r>
                              <w:t>Workstation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695E76" id="テキスト ボックス 41" o:spid="_x0000_s1033" type="#_x0000_t202" style="position:absolute;margin-left:138pt;margin-top:81.75pt;width:90pt;height:24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" fillcolor="white [3201]" strokeweight=".5pt">
                <v:textbox>
                  <w:txbxContent>
                    <w:p w:rsidR="00C043E1" w:rsidRDefault="00C043E1" w:rsidP="00C043E1">
                      <w:r>
                        <w:t>Workstation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1C3E519" wp14:editId="4338CC05">
                <wp:simplePos x="0" y="0"/>
                <wp:positionH relativeFrom="column">
                  <wp:posOffset>876300</wp:posOffset>
                </wp:positionH>
                <wp:positionV relativeFrom="paragraph">
                  <wp:posOffset>1533525</wp:posOffset>
                </wp:positionV>
                <wp:extent cx="161925" cy="657225"/>
                <wp:effectExtent l="57150" t="0" r="28575" b="47625"/>
                <wp:wrapNone/>
                <wp:docPr id="40" name="直線矢印コネクタ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" cy="657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5E061F" id="直線矢印コネクタ 40" o:spid="_x0000_s1026" type="#_x0000_t32" style="position:absolute;margin-left:69pt;margin-top:120.75pt;width:12.75pt;height:51.75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4F7B0C8" wp14:editId="5D45E81C">
                <wp:simplePos x="0" y="0"/>
                <wp:positionH relativeFrom="column">
                  <wp:posOffset>228599</wp:posOffset>
                </wp:positionH>
                <wp:positionV relativeFrom="paragraph">
                  <wp:posOffset>981075</wp:posOffset>
                </wp:positionV>
                <wp:extent cx="121285" cy="1238250"/>
                <wp:effectExtent l="57150" t="0" r="31115" b="57150"/>
                <wp:wrapNone/>
                <wp:docPr id="38" name="直線矢印コネクタ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285" cy="1238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57C510" id="直線矢印コネクタ 38" o:spid="_x0000_s1026" type="#_x0000_t32" style="position:absolute;margin-left:18pt;margin-top:77.25pt;width:9.55pt;height:97.5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DE652F6" wp14:editId="68098A92">
                <wp:simplePos x="0" y="0"/>
                <wp:positionH relativeFrom="margin">
                  <wp:posOffset>742950</wp:posOffset>
                </wp:positionH>
                <wp:positionV relativeFrom="paragraph">
                  <wp:posOffset>1190625</wp:posOffset>
                </wp:positionV>
                <wp:extent cx="704850" cy="352425"/>
                <wp:effectExtent l="0" t="0" r="19050" b="28575"/>
                <wp:wrapNone/>
                <wp:docPr id="39" name="テキスト ボックス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43E1" w:rsidRDefault="00C043E1" w:rsidP="00C043E1">
                            <w:r>
                              <w:t>Cables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E652F6" id="テキスト ボックス 39" o:spid="_x0000_s1034" type="#_x0000_t202" style="position:absolute;margin-left:58.5pt;margin-top:93.75pt;width:55.5pt;height:27.7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" fillcolor="white [3201]" strokeweight=".5pt">
                <v:textbox>
                  <w:txbxContent>
                    <w:p w:rsidR="00C043E1" w:rsidRDefault="00C043E1" w:rsidP="00C043E1">
                      <w:r>
                        <w:t>Cables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115EFC2" wp14:editId="519BD4D2">
                <wp:simplePos x="0" y="0"/>
                <wp:positionH relativeFrom="margin">
                  <wp:posOffset>104775</wp:posOffset>
                </wp:positionH>
                <wp:positionV relativeFrom="paragraph">
                  <wp:posOffset>619125</wp:posOffset>
                </wp:positionV>
                <wp:extent cx="1181100" cy="352425"/>
                <wp:effectExtent l="0" t="0" r="19050" b="28575"/>
                <wp:wrapNone/>
                <wp:docPr id="37" name="テキスト ボックス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43E1" w:rsidRDefault="00C043E1" w:rsidP="00C043E1">
                            <w:proofErr w:type="spellStart"/>
                            <w:r>
                              <w:t>Trunking</w:t>
                            </w:r>
                            <w:proofErr w:type="spellEnd"/>
                            <w:r>
                              <w:t xml:space="preserve"> pole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15EFC2" id="テキスト ボックス 37" o:spid="_x0000_s1035" type="#_x0000_t202" style="position:absolute;margin-left:8.25pt;margin-top:48.75pt;width:93pt;height:27.7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" fillcolor="white [3201]" strokeweight=".5pt">
                <v:textbox>
                  <w:txbxContent>
                    <w:p w:rsidR="00C043E1" w:rsidRDefault="00C043E1" w:rsidP="00C043E1">
                      <w:proofErr w:type="spellStart"/>
                      <w:r>
                        <w:t>Trunking</w:t>
                      </w:r>
                      <w:proofErr w:type="spellEnd"/>
                      <w:r>
                        <w:t xml:space="preserve"> pole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24052FB" wp14:editId="58BC4717">
                <wp:simplePos x="0" y="0"/>
                <wp:positionH relativeFrom="column">
                  <wp:posOffset>447675</wp:posOffset>
                </wp:positionH>
                <wp:positionV relativeFrom="paragraph">
                  <wp:posOffset>2818765</wp:posOffset>
                </wp:positionV>
                <wp:extent cx="190500" cy="866775"/>
                <wp:effectExtent l="57150" t="38100" r="19050" b="28575"/>
                <wp:wrapNone/>
                <wp:docPr id="36" name="直線矢印コネクタ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0" cy="866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ABE3F9" id="直線矢印コネクタ 36" o:spid="_x0000_s1026" type="#_x0000_t32" style="position:absolute;margin-left:35.25pt;margin-top:221.95pt;width:15pt;height:68.25pt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A002A60" wp14:editId="036689BC">
                <wp:simplePos x="0" y="0"/>
                <wp:positionH relativeFrom="column">
                  <wp:posOffset>381000</wp:posOffset>
                </wp:positionH>
                <wp:positionV relativeFrom="paragraph">
                  <wp:posOffset>3714750</wp:posOffset>
                </wp:positionV>
                <wp:extent cx="1038225" cy="352425"/>
                <wp:effectExtent l="0" t="0" r="28575" b="28575"/>
                <wp:wrapNone/>
                <wp:docPr id="35" name="テキスト ボックス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225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43E1" w:rsidRDefault="00C043E1" w:rsidP="00C043E1">
                            <w:proofErr w:type="spellStart"/>
                            <w:r>
                              <w:t>Wifi</w:t>
                            </w:r>
                            <w:proofErr w:type="spellEnd"/>
                            <w:r>
                              <w:t xml:space="preserve"> gateway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002A60" id="テキスト ボックス 35" o:spid="_x0000_s1036" type="#_x0000_t202" style="position:absolute;margin-left:30pt;margin-top:292.5pt;width:81.75pt;height:27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" fillcolor="white [3201]" strokeweight=".5pt">
                <v:textbox>
                  <w:txbxContent>
                    <w:p w:rsidR="00C043E1" w:rsidRDefault="00C043E1" w:rsidP="00C043E1">
                      <w:proofErr w:type="spellStart"/>
                      <w:r>
                        <w:t>Wifi</w:t>
                      </w:r>
                      <w:proofErr w:type="spellEnd"/>
                      <w:r>
                        <w:t xml:space="preserve"> gateway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BE9125" wp14:editId="1CD2F37D">
                <wp:simplePos x="0" y="0"/>
                <wp:positionH relativeFrom="column">
                  <wp:posOffset>2362200</wp:posOffset>
                </wp:positionH>
                <wp:positionV relativeFrom="paragraph">
                  <wp:posOffset>1724025</wp:posOffset>
                </wp:positionV>
                <wp:extent cx="2200275" cy="1562100"/>
                <wp:effectExtent l="38100" t="0" r="28575" b="57150"/>
                <wp:wrapNone/>
                <wp:docPr id="24" name="直線矢印コネクタ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00275" cy="1562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851981" id="直線矢印コネクタ 24" o:spid="_x0000_s1026" type="#_x0000_t32" style="position:absolute;margin-left:186pt;margin-top:135.75pt;width:173.25pt;height:123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D3BAFB" wp14:editId="4CB90E58">
                <wp:simplePos x="0" y="0"/>
                <wp:positionH relativeFrom="column">
                  <wp:posOffset>2724150</wp:posOffset>
                </wp:positionH>
                <wp:positionV relativeFrom="paragraph">
                  <wp:posOffset>666750</wp:posOffset>
                </wp:positionV>
                <wp:extent cx="1847850" cy="857250"/>
                <wp:effectExtent l="38100" t="38100" r="19050" b="19050"/>
                <wp:wrapNone/>
                <wp:docPr id="23" name="直線矢印コネクタ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47850" cy="857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2E993B" id="直線矢印コネクタ 23" o:spid="_x0000_s1026" type="#_x0000_t32" style="position:absolute;margin-left:214.5pt;margin-top:52.5pt;width:145.5pt;height:67.5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6813AB" wp14:editId="1DC76ED3">
                <wp:simplePos x="0" y="0"/>
                <wp:positionH relativeFrom="column">
                  <wp:posOffset>4552950</wp:posOffset>
                </wp:positionH>
                <wp:positionV relativeFrom="paragraph">
                  <wp:posOffset>1266825</wp:posOffset>
                </wp:positionV>
                <wp:extent cx="1838325" cy="590550"/>
                <wp:effectExtent l="0" t="0" r="28575" b="19050"/>
                <wp:wrapNone/>
                <wp:docPr id="22" name="テキスト ボック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8325" cy="590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43E1" w:rsidRDefault="00C043E1" w:rsidP="00C043E1">
                            <w:r>
                              <w:rPr>
                                <w:rFonts w:hint="eastAsia"/>
                              </w:rPr>
                              <w:t xml:space="preserve">Projector and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smartboard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equipment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6813AB" id="テキスト ボックス 22" o:spid="_x0000_s1037" type="#_x0000_t202" style="position:absolute;margin-left:358.5pt;margin-top:99.75pt;width:144.75pt;height:46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" fillcolor="white [3201]" strokeweight=".5pt">
                <v:textbox>
                  <w:txbxContent>
                    <w:p w:rsidR="00C043E1" w:rsidRDefault="00C043E1" w:rsidP="00C043E1">
                      <w:r>
                        <w:rPr>
                          <w:rFonts w:hint="eastAsia"/>
                        </w:rPr>
                        <w:t xml:space="preserve">Projector and </w:t>
                      </w:r>
                      <w:proofErr w:type="spellStart"/>
                      <w:r>
                        <w:rPr>
                          <w:rFonts w:hint="eastAsia"/>
                        </w:rPr>
                        <w:t>smartboard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equipment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w:drawing>
          <wp:inline distT="0" distB="0" distL="0" distR="0" wp14:anchorId="06F3571E" wp14:editId="4061D1CC">
            <wp:extent cx="4143375" cy="3467100"/>
            <wp:effectExtent l="0" t="0" r="9525" b="0"/>
            <wp:docPr id="15" name="図 15" descr="https://i.gyazo.com/76f0f0a6d0e2f43f6170e4ee1f2fd31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i.gyazo.com/76f0f0a6d0e2f43f6170e4ee1f2fd31b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80" t="3125" r="8167" b="2084"/>
                    <a:stretch/>
                  </pic:blipFill>
                  <pic:spPr bwMode="auto">
                    <a:xfrm>
                      <a:off x="0" y="0"/>
                      <a:ext cx="4143375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043E1" w:rsidRDefault="00C043E1" w:rsidP="00C043E1">
      <w:pPr>
        <w:jc w:val="left"/>
        <w:rPr>
          <w:sz w:val="24"/>
        </w:rPr>
      </w:pPr>
    </w:p>
    <w:p w:rsidR="00C043E1" w:rsidRDefault="00C043E1" w:rsidP="00C043E1">
      <w:pPr>
        <w:jc w:val="left"/>
        <w:rPr>
          <w:sz w:val="24"/>
        </w:rPr>
      </w:pPr>
    </w:p>
    <w:p w:rsidR="00C043E1" w:rsidRDefault="00C043E1" w:rsidP="00C043E1">
      <w:pPr>
        <w:jc w:val="left"/>
        <w:rPr>
          <w:sz w:val="24"/>
        </w:rPr>
      </w:pPr>
    </w:p>
    <w:p w:rsidR="00C043E1" w:rsidRDefault="00C043E1" w:rsidP="00C043E1">
      <w:pPr>
        <w:jc w:val="left"/>
        <w:rPr>
          <w:sz w:val="24"/>
        </w:rPr>
      </w:pPr>
    </w:p>
    <w:p w:rsidR="00C043E1" w:rsidRDefault="00C043E1" w:rsidP="00C043E1">
      <w:pPr>
        <w:jc w:val="left"/>
        <w:rPr>
          <w:sz w:val="24"/>
        </w:rPr>
      </w:pPr>
    </w:p>
    <w:p w:rsidR="00C043E1" w:rsidRDefault="00C043E1" w:rsidP="00C043E1">
      <w:pPr>
        <w:jc w:val="left"/>
        <w:rPr>
          <w:sz w:val="24"/>
        </w:rPr>
      </w:pPr>
    </w:p>
    <w:p w:rsidR="00C043E1" w:rsidRDefault="00C043E1" w:rsidP="00C043E1">
      <w:pPr>
        <w:jc w:val="left"/>
        <w:rPr>
          <w:sz w:val="24"/>
        </w:rPr>
      </w:pPr>
    </w:p>
    <w:p w:rsidR="00C043E1" w:rsidRDefault="00C043E1" w:rsidP="00C043E1">
      <w:pPr>
        <w:jc w:val="left"/>
        <w:rPr>
          <w:sz w:val="24"/>
        </w:rPr>
      </w:pPr>
    </w:p>
    <w:p w:rsidR="00C043E1" w:rsidRDefault="00C043E1" w:rsidP="00C043E1">
      <w:pPr>
        <w:ind w:firstLine="840"/>
        <w:jc w:val="left"/>
        <w:rPr>
          <w:sz w:val="24"/>
        </w:rPr>
      </w:pPr>
      <w:r>
        <w:rPr>
          <w:noProof/>
          <w:lang w:val="en-GB" w:eastAsia="en-GB"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3BA45EC" wp14:editId="1C1914CD">
                <wp:simplePos x="0" y="0"/>
                <wp:positionH relativeFrom="margin">
                  <wp:posOffset>2638425</wp:posOffset>
                </wp:positionH>
                <wp:positionV relativeFrom="paragraph">
                  <wp:posOffset>-123825</wp:posOffset>
                </wp:positionV>
                <wp:extent cx="1181100" cy="352425"/>
                <wp:effectExtent l="0" t="0" r="19050" b="28575"/>
                <wp:wrapNone/>
                <wp:docPr id="43" name="テキスト ボックス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43E1" w:rsidRDefault="00C043E1" w:rsidP="00C043E1">
                            <w:proofErr w:type="spellStart"/>
                            <w:r>
                              <w:t>Trunking</w:t>
                            </w:r>
                            <w:proofErr w:type="spellEnd"/>
                            <w:r>
                              <w:t xml:space="preserve"> pole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BA45EC" id="テキスト ボックス 43" o:spid="_x0000_s1038" type="#_x0000_t202" style="position:absolute;left:0;text-align:left;margin-left:207.75pt;margin-top:-9.75pt;width:93pt;height:27.7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" fillcolor="white [3201]" strokeweight=".5pt">
                <v:textbox>
                  <w:txbxContent>
                    <w:p w:rsidR="00C043E1" w:rsidRDefault="00C043E1" w:rsidP="00C043E1">
                      <w:proofErr w:type="spellStart"/>
                      <w:r>
                        <w:t>Trunking</w:t>
                      </w:r>
                      <w:proofErr w:type="spellEnd"/>
                      <w:r>
                        <w:t xml:space="preserve"> pole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sz w:val="24"/>
        </w:rPr>
        <w:t>Offices layout</w:t>
      </w:r>
    </w:p>
    <w:p w:rsidR="00C043E1" w:rsidRDefault="00C043E1" w:rsidP="00C043E1">
      <w:pPr>
        <w:jc w:val="left"/>
        <w:rPr>
          <w:sz w:val="24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93FBA71" wp14:editId="6CE03CD7">
                <wp:simplePos x="0" y="0"/>
                <wp:positionH relativeFrom="column">
                  <wp:posOffset>3609975</wp:posOffset>
                </wp:positionH>
                <wp:positionV relativeFrom="paragraph">
                  <wp:posOffset>1809750</wp:posOffset>
                </wp:positionV>
                <wp:extent cx="1257300" cy="552450"/>
                <wp:effectExtent l="38100" t="0" r="19050" b="57150"/>
                <wp:wrapNone/>
                <wp:docPr id="50" name="直線矢印コネクタ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7300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75B8BD" id="直線矢印コネクタ 50" o:spid="_x0000_s1026" type="#_x0000_t32" style="position:absolute;margin-left:284.25pt;margin-top:142.5pt;width:99pt;height:43.5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18B025B" wp14:editId="7CE65FCE">
                <wp:simplePos x="0" y="0"/>
                <wp:positionH relativeFrom="column">
                  <wp:posOffset>3743325</wp:posOffset>
                </wp:positionH>
                <wp:positionV relativeFrom="paragraph">
                  <wp:posOffset>1009650</wp:posOffset>
                </wp:positionV>
                <wp:extent cx="1085850" cy="45719"/>
                <wp:effectExtent l="38100" t="38100" r="19050" b="88265"/>
                <wp:wrapNone/>
                <wp:docPr id="49" name="直線矢印コネクタ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58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EABFD8" id="直線矢印コネクタ 49" o:spid="_x0000_s1026" type="#_x0000_t32" style="position:absolute;margin-left:294.75pt;margin-top:79.5pt;width:85.5pt;height:3.6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CF660B1" wp14:editId="02E82DB6">
                <wp:simplePos x="0" y="0"/>
                <wp:positionH relativeFrom="column">
                  <wp:posOffset>3943350</wp:posOffset>
                </wp:positionH>
                <wp:positionV relativeFrom="paragraph">
                  <wp:posOffset>209550</wp:posOffset>
                </wp:positionV>
                <wp:extent cx="838200" cy="45719"/>
                <wp:effectExtent l="38100" t="38100" r="19050" b="88265"/>
                <wp:wrapNone/>
                <wp:docPr id="48" name="直線矢印コネクタ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82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400702" id="直線矢印コネクタ 48" o:spid="_x0000_s1026" type="#_x0000_t32" style="position:absolute;margin-left:310.5pt;margin-top:16.5pt;width:66pt;height:3.6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02E5691" wp14:editId="2CBBBC0A">
                <wp:simplePos x="0" y="0"/>
                <wp:positionH relativeFrom="margin">
                  <wp:posOffset>4819650</wp:posOffset>
                </wp:positionH>
                <wp:positionV relativeFrom="paragraph">
                  <wp:posOffset>895350</wp:posOffset>
                </wp:positionV>
                <wp:extent cx="704850" cy="352425"/>
                <wp:effectExtent l="0" t="0" r="19050" b="28575"/>
                <wp:wrapNone/>
                <wp:docPr id="46" name="テキスト ボックス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43E1" w:rsidRDefault="00C043E1" w:rsidP="00C043E1">
                            <w:r>
                              <w:t>Cables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2E5691" id="テキスト ボックス 46" o:spid="_x0000_s1039" type="#_x0000_t202" style="position:absolute;margin-left:379.5pt;margin-top:70.5pt;width:55.5pt;height:27.7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" fillcolor="white [3201]" strokeweight=".5pt">
                <v:textbox>
                  <w:txbxContent>
                    <w:p w:rsidR="00C043E1" w:rsidRDefault="00C043E1" w:rsidP="00C043E1">
                      <w:r>
                        <w:t>Cables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929A16D" wp14:editId="0D22AB9E">
                <wp:simplePos x="0" y="0"/>
                <wp:positionH relativeFrom="column">
                  <wp:posOffset>4781550</wp:posOffset>
                </wp:positionH>
                <wp:positionV relativeFrom="paragraph">
                  <wp:posOffset>66675</wp:posOffset>
                </wp:positionV>
                <wp:extent cx="1038225" cy="352425"/>
                <wp:effectExtent l="0" t="0" r="28575" b="28575"/>
                <wp:wrapNone/>
                <wp:docPr id="44" name="テキスト ボックス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225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43E1" w:rsidRDefault="00C043E1" w:rsidP="00C043E1">
                            <w:proofErr w:type="spellStart"/>
                            <w:r>
                              <w:t>Wifi</w:t>
                            </w:r>
                            <w:proofErr w:type="spellEnd"/>
                            <w:r>
                              <w:t xml:space="preserve"> gateway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29A16D" id="テキスト ボックス 44" o:spid="_x0000_s1040" type="#_x0000_t202" style="position:absolute;margin-left:376.5pt;margin-top:5.25pt;width:81.75pt;height:27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" fillcolor="white [3201]" strokeweight=".5pt">
                <v:textbox>
                  <w:txbxContent>
                    <w:p w:rsidR="00C043E1" w:rsidRDefault="00C043E1" w:rsidP="00C043E1">
                      <w:proofErr w:type="spellStart"/>
                      <w:r>
                        <w:t>Wifi</w:t>
                      </w:r>
                      <w:proofErr w:type="spellEnd"/>
                      <w:r>
                        <w:t xml:space="preserve"> gateway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61E77C9" wp14:editId="59E61403">
                <wp:simplePos x="0" y="0"/>
                <wp:positionH relativeFrom="column">
                  <wp:posOffset>2219325</wp:posOffset>
                </wp:positionH>
                <wp:positionV relativeFrom="paragraph">
                  <wp:posOffset>9526</wp:posOffset>
                </wp:positionV>
                <wp:extent cx="400050" cy="171450"/>
                <wp:effectExtent l="38100" t="0" r="19050" b="57150"/>
                <wp:wrapNone/>
                <wp:docPr id="47" name="直線矢印コネクタ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0050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E8E0A8" id="直線矢印コネクタ 47" o:spid="_x0000_s1026" type="#_x0000_t32" style="position:absolute;margin-left:174.75pt;margin-top:.75pt;width:31.5pt;height:13.5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A9AA78E" wp14:editId="4A1AE513">
                <wp:simplePos x="0" y="0"/>
                <wp:positionH relativeFrom="column">
                  <wp:posOffset>4867275</wp:posOffset>
                </wp:positionH>
                <wp:positionV relativeFrom="paragraph">
                  <wp:posOffset>1695450</wp:posOffset>
                </wp:positionV>
                <wp:extent cx="1143000" cy="314325"/>
                <wp:effectExtent l="0" t="0" r="19050" b="28575"/>
                <wp:wrapNone/>
                <wp:docPr id="45" name="テキスト ボックス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43E1" w:rsidRDefault="00C043E1" w:rsidP="00C043E1">
                            <w:r>
                              <w:t>Workstation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9AA78E" id="テキスト ボックス 45" o:spid="_x0000_s1041" type="#_x0000_t202" style="position:absolute;margin-left:383.25pt;margin-top:133.5pt;width:90pt;height:24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" fillcolor="white [3201]" strokeweight=".5pt">
                <v:textbox>
                  <w:txbxContent>
                    <w:p w:rsidR="00C043E1" w:rsidRDefault="00C043E1" w:rsidP="00C043E1">
                      <w:r>
                        <w:t>Workstation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w:drawing>
          <wp:inline distT="0" distB="0" distL="0" distR="0" wp14:anchorId="04D2F8BA" wp14:editId="2C9C9D7C">
            <wp:extent cx="4533900" cy="3629025"/>
            <wp:effectExtent l="0" t="0" r="0" b="9525"/>
            <wp:docPr id="16" name="図 16" descr="https://i.gyazo.com/a9679e1d7a0b6d5fbf827f19520e6c8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i.gyazo.com/a9679e1d7a0b6d5fbf827f19520e6c8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43E1" w:rsidRDefault="00C043E1" w:rsidP="00C043E1">
      <w:pPr>
        <w:jc w:val="left"/>
        <w:rPr>
          <w:sz w:val="24"/>
        </w:rPr>
      </w:pPr>
    </w:p>
    <w:p w:rsidR="0006004B" w:rsidRDefault="0006004B" w:rsidP="00C043E1">
      <w:pPr>
        <w:jc w:val="left"/>
        <w:rPr>
          <w:sz w:val="24"/>
        </w:rPr>
      </w:pPr>
    </w:p>
    <w:p w:rsidR="0006004B" w:rsidRDefault="0006004B" w:rsidP="00C043E1">
      <w:pPr>
        <w:jc w:val="left"/>
        <w:rPr>
          <w:sz w:val="24"/>
        </w:rPr>
      </w:pPr>
    </w:p>
    <w:p w:rsidR="0006004B" w:rsidRDefault="0006004B" w:rsidP="00C043E1">
      <w:pPr>
        <w:jc w:val="left"/>
        <w:rPr>
          <w:sz w:val="24"/>
        </w:rPr>
      </w:pPr>
    </w:p>
    <w:p w:rsidR="00C043E1" w:rsidRDefault="0006004B" w:rsidP="0006004B">
      <w:pPr>
        <w:ind w:firstLine="840"/>
        <w:jc w:val="left"/>
        <w:rPr>
          <w:sz w:val="24"/>
        </w:rPr>
      </w:pPr>
      <w:r>
        <w:rPr>
          <w:b/>
          <w:sz w:val="24"/>
        </w:rPr>
        <w:t>Server room layout</w:t>
      </w:r>
    </w:p>
    <w:p w:rsidR="00C043E1" w:rsidRDefault="00881963" w:rsidP="00C043E1">
      <w:pPr>
        <w:jc w:val="left"/>
        <w:rPr>
          <w:sz w:val="24"/>
        </w:rPr>
      </w:pPr>
      <w:r>
        <w:rPr>
          <w:noProof/>
          <w:lang w:val="en-GB" w:eastAsia="en-GB"/>
        </w:rPr>
        <w:drawing>
          <wp:inline distT="0" distB="0" distL="0" distR="0" wp14:anchorId="34E3EC21" wp14:editId="705F68DC">
            <wp:extent cx="3873260" cy="2817676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74905" t="29744" r="4102" b="45820"/>
                    <a:stretch/>
                  </pic:blipFill>
                  <pic:spPr bwMode="auto">
                    <a:xfrm>
                      <a:off x="0" y="0"/>
                      <a:ext cx="3905684" cy="28412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6004B" w:rsidRDefault="0006004B" w:rsidP="00C043E1">
      <w:pPr>
        <w:jc w:val="left"/>
        <w:rPr>
          <w:noProof/>
          <w:lang w:val="en-GB" w:eastAsia="en-GB"/>
        </w:rPr>
      </w:pPr>
    </w:p>
    <w:p w:rsidR="0006004B" w:rsidRDefault="0006004B" w:rsidP="00C043E1">
      <w:pPr>
        <w:jc w:val="left"/>
        <w:rPr>
          <w:noProof/>
          <w:lang w:val="en-GB" w:eastAsia="en-GB"/>
        </w:rPr>
      </w:pPr>
    </w:p>
    <w:p w:rsidR="0006004B" w:rsidRDefault="0006004B" w:rsidP="00C043E1">
      <w:pPr>
        <w:jc w:val="left"/>
        <w:rPr>
          <w:noProof/>
          <w:lang w:val="en-GB" w:eastAsia="en-GB"/>
        </w:rPr>
      </w:pPr>
    </w:p>
    <w:p w:rsidR="0006004B" w:rsidRDefault="0006004B" w:rsidP="00C043E1">
      <w:pPr>
        <w:jc w:val="left"/>
        <w:rPr>
          <w:noProof/>
          <w:lang w:val="en-GB" w:eastAsia="en-GB"/>
        </w:rPr>
      </w:pPr>
    </w:p>
    <w:p w:rsidR="0006004B" w:rsidRDefault="0006004B" w:rsidP="00C043E1">
      <w:pPr>
        <w:jc w:val="left"/>
        <w:rPr>
          <w:noProof/>
          <w:lang w:val="en-GB" w:eastAsia="en-GB"/>
        </w:rPr>
      </w:pPr>
    </w:p>
    <w:p w:rsidR="0006004B" w:rsidRDefault="0006004B" w:rsidP="00C043E1">
      <w:pPr>
        <w:jc w:val="left"/>
        <w:rPr>
          <w:noProof/>
          <w:lang w:val="en-GB" w:eastAsia="en-GB"/>
        </w:rPr>
      </w:pPr>
    </w:p>
    <w:p w:rsidR="0006004B" w:rsidRDefault="0006004B" w:rsidP="00C043E1">
      <w:pPr>
        <w:jc w:val="left"/>
        <w:rPr>
          <w:noProof/>
          <w:lang w:val="en-GB" w:eastAsia="en-GB"/>
        </w:rPr>
      </w:pPr>
    </w:p>
    <w:p w:rsidR="0006004B" w:rsidRDefault="0006004B" w:rsidP="00C043E1">
      <w:pPr>
        <w:jc w:val="left"/>
        <w:rPr>
          <w:noProof/>
          <w:lang w:val="en-GB" w:eastAsia="en-GB"/>
        </w:rPr>
      </w:pPr>
    </w:p>
    <w:p w:rsidR="00C043E1" w:rsidRDefault="00881963" w:rsidP="00C043E1">
      <w:pPr>
        <w:jc w:val="left"/>
        <w:rPr>
          <w:sz w:val="24"/>
        </w:rPr>
      </w:pPr>
      <w:r>
        <w:rPr>
          <w:noProof/>
          <w:lang w:val="en-GB" w:eastAsia="en-GB"/>
        </w:rPr>
        <w:drawing>
          <wp:inline distT="0" distB="0" distL="0" distR="0" wp14:anchorId="126F343D" wp14:editId="4F33CE98">
            <wp:extent cx="6946710" cy="4122304"/>
            <wp:effectExtent l="0" t="0" r="6985" b="0"/>
            <wp:docPr id="4" name="図 17" descr="https://i.gyazo.com/c8b7ffcf2456d2def2d0c11ebb3cc4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i.gyazo.com/c8b7ffcf2456d2def2d0c11ebb3cc409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684"/>
                    <a:stretch/>
                  </pic:blipFill>
                  <pic:spPr bwMode="auto">
                    <a:xfrm>
                      <a:off x="0" y="0"/>
                      <a:ext cx="6946710" cy="4122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6004B" w:rsidRDefault="0006004B" w:rsidP="00C043E1">
      <w:pPr>
        <w:jc w:val="left"/>
        <w:rPr>
          <w:b/>
          <w:sz w:val="24"/>
        </w:rPr>
      </w:pPr>
    </w:p>
    <w:p w:rsidR="0006004B" w:rsidRDefault="0006004B" w:rsidP="00C043E1">
      <w:pPr>
        <w:jc w:val="left"/>
        <w:rPr>
          <w:b/>
          <w:sz w:val="24"/>
        </w:rPr>
      </w:pPr>
    </w:p>
    <w:p w:rsidR="0006004B" w:rsidRDefault="0006004B" w:rsidP="00C043E1">
      <w:pPr>
        <w:jc w:val="left"/>
        <w:rPr>
          <w:b/>
          <w:sz w:val="24"/>
        </w:rPr>
      </w:pPr>
    </w:p>
    <w:p w:rsidR="00C043E1" w:rsidRDefault="00C043E1" w:rsidP="00C043E1">
      <w:pPr>
        <w:jc w:val="left"/>
        <w:rPr>
          <w:sz w:val="24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0CD3E22" wp14:editId="6CD581B4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143000" cy="314325"/>
                <wp:effectExtent l="0" t="0" r="19050" b="28575"/>
                <wp:wrapNone/>
                <wp:docPr id="52" name="テキスト ボックス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43E1" w:rsidRDefault="00C043E1" w:rsidP="00C043E1">
                            <w:r>
                              <w:t>Server room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CD3E22" id="テキスト ボックス 52" o:spid="_x0000_s1042" type="#_x0000_t202" style="position:absolute;margin-left:0;margin-top:0;width:90pt;height:24.75pt;z-index:2516889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" fillcolor="white [3201]" strokeweight=".5pt">
                <v:textbox>
                  <w:txbxContent>
                    <w:p w:rsidR="00C043E1" w:rsidRDefault="00C043E1" w:rsidP="00C043E1">
                      <w:r>
                        <w:t>Server room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sz w:val="24"/>
        </w:rPr>
        <w:t>1</w:t>
      </w:r>
      <w:r w:rsidRPr="006D2848">
        <w:rPr>
          <w:b/>
          <w:sz w:val="24"/>
          <w:vertAlign w:val="superscript"/>
        </w:rPr>
        <w:t>st</w:t>
      </w:r>
      <w:r>
        <w:rPr>
          <w:b/>
          <w:sz w:val="24"/>
        </w:rPr>
        <w:t xml:space="preserve"> floor layout</w:t>
      </w:r>
    </w:p>
    <w:p w:rsidR="00C043E1" w:rsidRDefault="00C043E1" w:rsidP="00C043E1">
      <w:pPr>
        <w:jc w:val="left"/>
        <w:rPr>
          <w:sz w:val="24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5DDD10C" wp14:editId="39A9A089">
                <wp:simplePos x="0" y="0"/>
                <wp:positionH relativeFrom="column">
                  <wp:posOffset>3234906</wp:posOffset>
                </wp:positionH>
                <wp:positionV relativeFrom="paragraph">
                  <wp:posOffset>64698</wp:posOffset>
                </wp:positionV>
                <wp:extent cx="120769" cy="552091"/>
                <wp:effectExtent l="0" t="0" r="50800" b="57785"/>
                <wp:wrapNone/>
                <wp:docPr id="2" name="直線矢印コネクタ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769" cy="5520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39119F" id="直線矢印コネクタ 2" o:spid="_x0000_s1026" type="#_x0000_t32" style="position:absolute;margin-left:254.7pt;margin-top:5.1pt;width:9.5pt;height:43.4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GB" w:eastAsia="en-GB"/>
        </w:rPr>
        <w:drawing>
          <wp:inline distT="0" distB="0" distL="0" distR="0" wp14:anchorId="3B80862E" wp14:editId="4CA86774">
            <wp:extent cx="6391275" cy="2176573"/>
            <wp:effectExtent l="0" t="0" r="0" b="0"/>
            <wp:docPr id="18" name="図 18" descr="https://i.gyazo.com/ab5b65b729350e857d99d7ab5bd3d1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i.gyazo.com/ab5b65b729350e857d99d7ab5bd3d118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48" t="4471" r="2301"/>
                    <a:stretch/>
                  </pic:blipFill>
                  <pic:spPr bwMode="auto">
                    <a:xfrm>
                      <a:off x="0" y="0"/>
                      <a:ext cx="6499502" cy="2213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043E1" w:rsidRDefault="00C043E1" w:rsidP="00C043E1">
      <w:pPr>
        <w:jc w:val="left"/>
        <w:rPr>
          <w:sz w:val="24"/>
        </w:rPr>
      </w:pPr>
    </w:p>
    <w:p w:rsidR="0006004B" w:rsidRDefault="0006004B" w:rsidP="00C043E1">
      <w:pPr>
        <w:jc w:val="left"/>
        <w:rPr>
          <w:sz w:val="24"/>
        </w:rPr>
      </w:pPr>
    </w:p>
    <w:p w:rsidR="0006004B" w:rsidRDefault="0006004B" w:rsidP="00C043E1">
      <w:pPr>
        <w:jc w:val="left"/>
        <w:rPr>
          <w:sz w:val="24"/>
        </w:rPr>
      </w:pPr>
    </w:p>
    <w:p w:rsidR="0006004B" w:rsidRDefault="0006004B" w:rsidP="00C043E1">
      <w:pPr>
        <w:jc w:val="left"/>
        <w:rPr>
          <w:sz w:val="24"/>
        </w:rPr>
      </w:pPr>
    </w:p>
    <w:p w:rsidR="0006004B" w:rsidRDefault="0006004B" w:rsidP="00C043E1">
      <w:pPr>
        <w:jc w:val="left"/>
        <w:rPr>
          <w:sz w:val="24"/>
        </w:rPr>
      </w:pPr>
    </w:p>
    <w:p w:rsidR="0006004B" w:rsidRDefault="0006004B" w:rsidP="00C043E1">
      <w:pPr>
        <w:jc w:val="left"/>
        <w:rPr>
          <w:sz w:val="24"/>
        </w:rPr>
      </w:pPr>
    </w:p>
    <w:p w:rsidR="0006004B" w:rsidRDefault="0006004B" w:rsidP="00C043E1">
      <w:pPr>
        <w:jc w:val="left"/>
        <w:rPr>
          <w:sz w:val="24"/>
        </w:rPr>
      </w:pPr>
    </w:p>
    <w:p w:rsidR="0006004B" w:rsidRDefault="0006004B" w:rsidP="00C043E1">
      <w:pPr>
        <w:jc w:val="left"/>
        <w:rPr>
          <w:sz w:val="24"/>
        </w:rPr>
      </w:pPr>
    </w:p>
    <w:p w:rsidR="0006004B" w:rsidRDefault="0006004B" w:rsidP="00C043E1">
      <w:pPr>
        <w:jc w:val="left"/>
        <w:rPr>
          <w:sz w:val="24"/>
        </w:rPr>
      </w:pPr>
    </w:p>
    <w:p w:rsidR="0006004B" w:rsidRDefault="0006004B" w:rsidP="00C043E1">
      <w:pPr>
        <w:jc w:val="left"/>
        <w:rPr>
          <w:sz w:val="24"/>
        </w:rPr>
      </w:pPr>
    </w:p>
    <w:p w:rsidR="0006004B" w:rsidRDefault="0006004B" w:rsidP="00C043E1">
      <w:pPr>
        <w:jc w:val="left"/>
        <w:rPr>
          <w:sz w:val="24"/>
        </w:rPr>
      </w:pPr>
    </w:p>
    <w:p w:rsidR="00C043E1" w:rsidRDefault="00C043E1" w:rsidP="00C043E1">
      <w:pPr>
        <w:jc w:val="left"/>
        <w:rPr>
          <w:sz w:val="24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395B7B0" wp14:editId="51B4C004">
                <wp:simplePos x="0" y="0"/>
                <wp:positionH relativeFrom="column">
                  <wp:posOffset>5067300</wp:posOffset>
                </wp:positionH>
                <wp:positionV relativeFrom="paragraph">
                  <wp:posOffset>-76200</wp:posOffset>
                </wp:positionV>
                <wp:extent cx="1143000" cy="314325"/>
                <wp:effectExtent l="0" t="0" r="19050" b="28575"/>
                <wp:wrapNone/>
                <wp:docPr id="54" name="テキスト ボックス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43E1" w:rsidRDefault="00C043E1" w:rsidP="00C043E1">
                            <w:r>
                              <w:t>Workstation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95B7B0" id="テキスト ボックス 54" o:spid="_x0000_s1043" type="#_x0000_t202" style="position:absolute;margin-left:399pt;margin-top:-6pt;width:90pt;height:24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" fillcolor="white [3201]" strokeweight=".5pt">
                <v:textbox>
                  <w:txbxContent>
                    <w:p w:rsidR="00C043E1" w:rsidRDefault="00C043E1" w:rsidP="00C043E1">
                      <w:r>
                        <w:t>Workstation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sz w:val="24"/>
        </w:rPr>
        <w:t>1</w:t>
      </w:r>
      <w:r w:rsidRPr="006D2848">
        <w:rPr>
          <w:b/>
          <w:sz w:val="24"/>
          <w:vertAlign w:val="superscript"/>
        </w:rPr>
        <w:t>st</w:t>
      </w:r>
      <w:r>
        <w:rPr>
          <w:b/>
          <w:sz w:val="24"/>
        </w:rPr>
        <w:t xml:space="preserve"> floor working area layout</w:t>
      </w:r>
    </w:p>
    <w:p w:rsidR="00C043E1" w:rsidRDefault="00C043E1" w:rsidP="00C043E1">
      <w:pPr>
        <w:jc w:val="left"/>
        <w:rPr>
          <w:sz w:val="24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E3734A5" wp14:editId="46EB5397">
                <wp:simplePos x="0" y="0"/>
                <wp:positionH relativeFrom="column">
                  <wp:posOffset>4425351</wp:posOffset>
                </wp:positionH>
                <wp:positionV relativeFrom="paragraph">
                  <wp:posOffset>12940</wp:posOffset>
                </wp:positionV>
                <wp:extent cx="698572" cy="276045"/>
                <wp:effectExtent l="38100" t="0" r="25400" b="67310"/>
                <wp:wrapNone/>
                <wp:docPr id="56" name="直線矢印コネクタ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8572" cy="2760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F1F2DA" id="直線矢印コネクタ 56" o:spid="_x0000_s1026" type="#_x0000_t32" style="position:absolute;margin-left:348.45pt;margin-top:1pt;width:55pt;height:21.75p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GB" w:eastAsia="en-GB"/>
        </w:rPr>
        <w:drawing>
          <wp:inline distT="0" distB="0" distL="0" distR="0" wp14:anchorId="4CF2A3CB" wp14:editId="138277B8">
            <wp:extent cx="5141343" cy="3418621"/>
            <wp:effectExtent l="0" t="0" r="2540" b="0"/>
            <wp:docPr id="19" name="図 19" descr="https://i.gyazo.com/e64cbef51178b85e978aa1cbfc6e82c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i.gyazo.com/e64cbef51178b85e978aa1cbfc6e82c6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12" t="2134" r="50199"/>
                    <a:stretch/>
                  </pic:blipFill>
                  <pic:spPr bwMode="auto">
                    <a:xfrm>
                      <a:off x="0" y="0"/>
                      <a:ext cx="5211692" cy="3465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p w:rsidR="0006004B" w:rsidRDefault="0006004B" w:rsidP="00C043E1">
      <w:pPr>
        <w:jc w:val="left"/>
        <w:rPr>
          <w:sz w:val="24"/>
        </w:rPr>
      </w:pPr>
    </w:p>
    <w:p w:rsidR="0006004B" w:rsidRDefault="0006004B" w:rsidP="00C043E1">
      <w:pPr>
        <w:jc w:val="left"/>
        <w:rPr>
          <w:sz w:val="24"/>
        </w:rPr>
      </w:pPr>
    </w:p>
    <w:p w:rsidR="0006004B" w:rsidRDefault="0006004B" w:rsidP="00C043E1">
      <w:pPr>
        <w:jc w:val="left"/>
        <w:rPr>
          <w:sz w:val="24"/>
        </w:rPr>
      </w:pPr>
    </w:p>
    <w:p w:rsidR="0006004B" w:rsidRDefault="0006004B" w:rsidP="00C043E1">
      <w:pPr>
        <w:jc w:val="left"/>
        <w:rPr>
          <w:sz w:val="24"/>
        </w:rPr>
      </w:pPr>
    </w:p>
    <w:p w:rsidR="0006004B" w:rsidRPr="00524DE0" w:rsidRDefault="0006004B" w:rsidP="00C043E1">
      <w:pPr>
        <w:jc w:val="left"/>
        <w:rPr>
          <w:sz w:val="24"/>
        </w:rPr>
      </w:pPr>
    </w:p>
    <w:p w:rsidR="00C043E1" w:rsidRDefault="00C043E1" w:rsidP="00C043E1">
      <w:pPr>
        <w:jc w:val="left"/>
        <w:rPr>
          <w:sz w:val="24"/>
        </w:rPr>
      </w:pPr>
      <w:r>
        <w:rPr>
          <w:b/>
          <w:sz w:val="24"/>
        </w:rPr>
        <w:t>2</w:t>
      </w:r>
      <w:r w:rsidRPr="00E83196">
        <w:rPr>
          <w:b/>
          <w:sz w:val="24"/>
          <w:vertAlign w:val="superscript"/>
        </w:rPr>
        <w:t>nd</w:t>
      </w:r>
      <w:r>
        <w:rPr>
          <w:b/>
          <w:sz w:val="24"/>
        </w:rPr>
        <w:t xml:space="preserve"> floor layout</w:t>
      </w:r>
    </w:p>
    <w:p w:rsidR="00C043E1" w:rsidRPr="00524DE0" w:rsidRDefault="00C043E1" w:rsidP="00C043E1">
      <w:pPr>
        <w:jc w:val="left"/>
        <w:rPr>
          <w:sz w:val="24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F378093" wp14:editId="5F4C39C1">
                <wp:simplePos x="0" y="0"/>
                <wp:positionH relativeFrom="column">
                  <wp:posOffset>4791074</wp:posOffset>
                </wp:positionH>
                <wp:positionV relativeFrom="paragraph">
                  <wp:posOffset>1901190</wp:posOffset>
                </wp:positionV>
                <wp:extent cx="123825" cy="800100"/>
                <wp:effectExtent l="0" t="38100" r="66675" b="19050"/>
                <wp:wrapNone/>
                <wp:docPr id="58" name="直線矢印コネクタ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825" cy="800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CCC589" id="直線矢印コネクタ 57" o:spid="_x0000_s1026" type="#_x0000_t32" style="position:absolute;margin-left:377.25pt;margin-top:149.7pt;width:9.75pt;height:63pt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GB" w:eastAsia="en-GB"/>
        </w:rPr>
        <w:drawing>
          <wp:inline distT="0" distB="0" distL="0" distR="0" wp14:anchorId="0A507D5B" wp14:editId="4CE5B02C">
            <wp:extent cx="7019925" cy="2353271"/>
            <wp:effectExtent l="0" t="0" r="0" b="9525"/>
            <wp:docPr id="20" name="図 20" descr="https://i.gyazo.com/80915038da65207e69e709430a8fc44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i.gyazo.com/80915038da65207e69e709430a8fc44a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06" t="2406" r="2163" b="2938"/>
                    <a:stretch/>
                  </pic:blipFill>
                  <pic:spPr bwMode="auto">
                    <a:xfrm>
                      <a:off x="0" y="0"/>
                      <a:ext cx="7076104" cy="2372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6004B" w:rsidRDefault="0006004B" w:rsidP="00C043E1">
      <w:pPr>
        <w:jc w:val="left"/>
        <w:rPr>
          <w:b/>
          <w:sz w:val="24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CD48426" wp14:editId="3FDE778D">
                <wp:simplePos x="0" y="0"/>
                <wp:positionH relativeFrom="column">
                  <wp:posOffset>4618546</wp:posOffset>
                </wp:positionH>
                <wp:positionV relativeFrom="paragraph">
                  <wp:posOffset>109232</wp:posOffset>
                </wp:positionV>
                <wp:extent cx="571500" cy="314325"/>
                <wp:effectExtent l="0" t="0" r="19050" b="28575"/>
                <wp:wrapNone/>
                <wp:docPr id="51" name="テキスト ボックス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43E1" w:rsidRDefault="00C043E1" w:rsidP="00C043E1">
                            <w:r>
                              <w:t>1 PC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D48426" id="_x0000_s1044" type="#_x0000_t202" style="position:absolute;margin-left:363.65pt;margin-top:8.6pt;width:45pt;height:24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" fillcolor="white [3201]" strokeweight=".5pt">
                <v:textbox>
                  <w:txbxContent>
                    <w:p w:rsidR="00C043E1" w:rsidRDefault="00C043E1" w:rsidP="00C043E1">
                      <w:r>
                        <w:t>1 PC</w:t>
                      </w:r>
                    </w:p>
                  </w:txbxContent>
                </v:textbox>
              </v:shape>
            </w:pict>
          </mc:Fallback>
        </mc:AlternateContent>
      </w:r>
    </w:p>
    <w:p w:rsidR="0006004B" w:rsidRDefault="0006004B" w:rsidP="00C043E1">
      <w:pPr>
        <w:jc w:val="left"/>
        <w:rPr>
          <w:b/>
          <w:sz w:val="24"/>
        </w:rPr>
      </w:pPr>
    </w:p>
    <w:p w:rsidR="00C043E1" w:rsidRDefault="00C043E1" w:rsidP="00C043E1">
      <w:pPr>
        <w:jc w:val="left"/>
        <w:rPr>
          <w:b/>
          <w:sz w:val="24"/>
        </w:rPr>
      </w:pPr>
    </w:p>
    <w:p w:rsidR="00C043E1" w:rsidRDefault="00C043E1" w:rsidP="00C043E1">
      <w:pPr>
        <w:jc w:val="left"/>
        <w:rPr>
          <w:sz w:val="24"/>
        </w:rPr>
      </w:pPr>
      <w:r>
        <w:rPr>
          <w:noProof/>
          <w:lang w:val="en-GB" w:eastAsia="en-GB"/>
        </w:rPr>
        <w:lastRenderedPageBreak/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A1BC7B5" wp14:editId="16C955E7">
                <wp:simplePos x="0" y="0"/>
                <wp:positionH relativeFrom="column">
                  <wp:posOffset>2552700</wp:posOffset>
                </wp:positionH>
                <wp:positionV relativeFrom="paragraph">
                  <wp:posOffset>-28575</wp:posOffset>
                </wp:positionV>
                <wp:extent cx="1143000" cy="314325"/>
                <wp:effectExtent l="0" t="0" r="19050" b="28575"/>
                <wp:wrapNone/>
                <wp:docPr id="55" name="テキスト ボックス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43E1" w:rsidRDefault="00C043E1" w:rsidP="00C043E1">
                            <w:r>
                              <w:t>Workstation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1BC7B5" id="_x0000_s1045" type="#_x0000_t202" style="position:absolute;margin-left:201pt;margin-top:-2.25pt;width:90pt;height:24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" fillcolor="white [3201]" strokeweight=".5pt">
                <v:textbox>
                  <w:txbxContent>
                    <w:p w:rsidR="00C043E1" w:rsidRDefault="00C043E1" w:rsidP="00C043E1">
                      <w:r>
                        <w:t>Workstation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sz w:val="24"/>
        </w:rPr>
        <w:t>2</w:t>
      </w:r>
      <w:r w:rsidRPr="00E83196">
        <w:rPr>
          <w:b/>
          <w:sz w:val="24"/>
          <w:vertAlign w:val="superscript"/>
        </w:rPr>
        <w:t>nd</w:t>
      </w:r>
      <w:r>
        <w:rPr>
          <w:b/>
          <w:sz w:val="24"/>
        </w:rPr>
        <w:t xml:space="preserve"> floor working area layout</w:t>
      </w:r>
    </w:p>
    <w:p w:rsidR="00C043E1" w:rsidRDefault="00C043E1" w:rsidP="00C043E1">
      <w:pPr>
        <w:jc w:val="left"/>
        <w:rPr>
          <w:sz w:val="24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4F14F2B" wp14:editId="7876ECB3">
                <wp:simplePos x="0" y="0"/>
                <wp:positionH relativeFrom="column">
                  <wp:posOffset>1762125</wp:posOffset>
                </wp:positionH>
                <wp:positionV relativeFrom="paragraph">
                  <wp:posOffset>9525</wp:posOffset>
                </wp:positionV>
                <wp:extent cx="857250" cy="1009650"/>
                <wp:effectExtent l="38100" t="0" r="19050" b="57150"/>
                <wp:wrapNone/>
                <wp:docPr id="57" name="直線矢印コネクタ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0" cy="1009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9013E6" id="直線矢印コネクタ 57" o:spid="_x0000_s1026" type="#_x0000_t32" style="position:absolute;margin-left:138.75pt;margin-top:.75pt;width:67.5pt;height:79.5p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GB" w:eastAsia="en-GB"/>
        </w:rPr>
        <w:drawing>
          <wp:inline distT="0" distB="0" distL="0" distR="0" wp14:anchorId="05638531" wp14:editId="55F96D82">
            <wp:extent cx="6696075" cy="4369792"/>
            <wp:effectExtent l="0" t="0" r="0" b="0"/>
            <wp:docPr id="53" name="図 53" descr="https://i.gyazo.com/e64cbef51178b85e978aa1cbfc6e82c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i.gyazo.com/e64cbef51178b85e978aa1cbfc6e82c6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172" r="1224"/>
                    <a:stretch/>
                  </pic:blipFill>
                  <pic:spPr bwMode="auto">
                    <a:xfrm>
                      <a:off x="0" y="0"/>
                      <a:ext cx="6717698" cy="4383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043E1" w:rsidSect="00C043E1">
      <w:headerReference w:type="default" r:id="rId15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72D3" w:rsidRDefault="00C772D3" w:rsidP="00C772D3">
      <w:r>
        <w:separator/>
      </w:r>
    </w:p>
  </w:endnote>
  <w:endnote w:type="continuationSeparator" w:id="0">
    <w:p w:rsidR="00C772D3" w:rsidRDefault="00C772D3" w:rsidP="00C772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72D3" w:rsidRDefault="00C772D3" w:rsidP="00C772D3">
      <w:r>
        <w:separator/>
      </w:r>
    </w:p>
  </w:footnote>
  <w:footnote w:type="continuationSeparator" w:id="0">
    <w:p w:rsidR="00C772D3" w:rsidRDefault="00C772D3" w:rsidP="00C772D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72D3" w:rsidRDefault="00C772D3" w:rsidP="00C772D3">
    <w:pPr>
      <w:pStyle w:val="Header"/>
    </w:pPr>
    <w:r>
      <w:t>UP769535</w:t>
    </w:r>
  </w:p>
  <w:p w:rsidR="00C772D3" w:rsidRDefault="00C772D3">
    <w:pPr>
      <w:pStyle w:val="Header"/>
    </w:pPr>
    <w:r>
      <w:t>UP750825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E5D"/>
    <w:rsid w:val="0006004B"/>
    <w:rsid w:val="00594907"/>
    <w:rsid w:val="005D2223"/>
    <w:rsid w:val="00810E5D"/>
    <w:rsid w:val="00881963"/>
    <w:rsid w:val="00C043E1"/>
    <w:rsid w:val="00C772D3"/>
    <w:rsid w:val="00CD7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3B9A2C4D-CCEA-452A-A742-7C56A64CB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72D3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C772D3"/>
  </w:style>
  <w:style w:type="paragraph" w:styleId="Footer">
    <w:name w:val="footer"/>
    <w:basedOn w:val="Normal"/>
    <w:link w:val="FooterChar"/>
    <w:uiPriority w:val="99"/>
    <w:unhideWhenUsed/>
    <w:rsid w:val="00C772D3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C772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D5A5BE-35CB-40AD-B60B-84238FAD50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7998A49C</Template>
  <TotalTime>21</TotalTime>
  <Pages>5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マット</dc:creator>
  <cp:keywords/>
  <dc:description/>
  <cp:lastModifiedBy>Matthew Anthony James Hawkins</cp:lastModifiedBy>
  <cp:revision>6</cp:revision>
  <dcterms:created xsi:type="dcterms:W3CDTF">2016-03-02T21:17:00Z</dcterms:created>
  <dcterms:modified xsi:type="dcterms:W3CDTF">2016-03-03T11:20:00Z</dcterms:modified>
</cp:coreProperties>
</file>