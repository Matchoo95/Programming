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A3" w:rsidRDefault="000C3FA3" w:rsidP="000C3FA3">
      <w:pPr>
        <w:jc w:val="center"/>
        <w:rPr>
          <w:b/>
          <w:sz w:val="36"/>
          <w:u w:val="single"/>
        </w:rPr>
      </w:pPr>
      <w:r>
        <w:rPr>
          <w:b/>
          <w:sz w:val="36"/>
          <w:u w:val="single"/>
        </w:rPr>
        <w:t xml:space="preserve">Network Fundamentals Week </w:t>
      </w:r>
      <w:r>
        <w:rPr>
          <w:rFonts w:hint="eastAsia"/>
          <w:b/>
          <w:sz w:val="36"/>
          <w:u w:val="single"/>
          <w:lang w:eastAsia="ja-JP"/>
        </w:rPr>
        <w:t>6</w:t>
      </w:r>
      <w:r>
        <w:rPr>
          <w:b/>
          <w:sz w:val="36"/>
          <w:u w:val="single"/>
        </w:rPr>
        <w:t xml:space="preserve"> Log Book</w:t>
      </w:r>
    </w:p>
    <w:p w:rsidR="000C3FA3" w:rsidRDefault="000C3FA3" w:rsidP="000C3FA3">
      <w:pPr>
        <w:ind w:firstLine="840"/>
        <w:rPr>
          <w:rFonts w:cs="Arial"/>
          <w:b/>
          <w:sz w:val="24"/>
          <w:u w:val="single"/>
        </w:rPr>
      </w:pPr>
      <w:r>
        <w:rPr>
          <w:rFonts w:cs="Arial"/>
          <w:b/>
          <w:sz w:val="24"/>
          <w:u w:val="single"/>
        </w:rPr>
        <w:t>Summary</w:t>
      </w:r>
    </w:p>
    <w:p w:rsidR="000C3FA3" w:rsidRDefault="00914966" w:rsidP="000C3FA3">
      <w:pPr>
        <w:ind w:firstLine="840"/>
        <w:rPr>
          <w:rFonts w:cs="Arial"/>
          <w:sz w:val="24"/>
          <w:lang w:eastAsia="ja-JP"/>
        </w:rPr>
      </w:pPr>
      <w:r>
        <w:rPr>
          <w:rFonts w:cs="Arial"/>
          <w:sz w:val="24"/>
          <w:lang w:eastAsia="ja-JP"/>
        </w:rPr>
        <w:t>W</w:t>
      </w:r>
      <w:r>
        <w:rPr>
          <w:rFonts w:cs="Arial" w:hint="eastAsia"/>
          <w:sz w:val="24"/>
          <w:lang w:eastAsia="ja-JP"/>
        </w:rPr>
        <w:t xml:space="preserve">e </w:t>
      </w:r>
      <w:r>
        <w:rPr>
          <w:rFonts w:cs="Arial"/>
          <w:sz w:val="24"/>
          <w:lang w:eastAsia="ja-JP"/>
        </w:rPr>
        <w:t xml:space="preserve">finished off the second part of the throughput exercise that we started the week before. We used some of the values from last week to generate some signal ratings for different time intervals. To do this we had to work out Time, </w:t>
      </w:r>
      <w:proofErr w:type="gramStart"/>
      <w:r>
        <w:rPr>
          <w:rFonts w:cs="Arial"/>
          <w:sz w:val="24"/>
          <w:lang w:eastAsia="ja-JP"/>
        </w:rPr>
        <w:t>S(</w:t>
      </w:r>
      <w:proofErr w:type="gramEnd"/>
      <w:r>
        <w:rPr>
          <w:rFonts w:cs="Arial"/>
          <w:sz w:val="24"/>
          <w:lang w:eastAsia="ja-JP"/>
        </w:rPr>
        <w:t>t), Phase Delay, Bandwidth, Attenuation, Noise, and the Final S(t).</w:t>
      </w:r>
    </w:p>
    <w:p w:rsidR="000C3FA3" w:rsidRDefault="000C3FA3" w:rsidP="000C3FA3">
      <w:pPr>
        <w:ind w:firstLine="840"/>
        <w:rPr>
          <w:rFonts w:cs="Arial"/>
          <w:b/>
          <w:sz w:val="24"/>
          <w:u w:val="single"/>
        </w:rPr>
      </w:pPr>
      <w:r>
        <w:rPr>
          <w:rFonts w:cs="Arial"/>
          <w:b/>
          <w:sz w:val="24"/>
          <w:u w:val="single"/>
        </w:rPr>
        <w:t>Implementation</w:t>
      </w:r>
    </w:p>
    <w:p w:rsidR="00914966" w:rsidRDefault="00914966" w:rsidP="000C3FA3">
      <w:pPr>
        <w:ind w:firstLine="840"/>
        <w:rPr>
          <w:rFonts w:cs="Arial"/>
          <w:sz w:val="24"/>
        </w:rPr>
      </w:pPr>
      <w:r>
        <w:rPr>
          <w:rFonts w:cs="Arial"/>
          <w:sz w:val="24"/>
        </w:rPr>
        <w:t>We made use of Microsoft excel to produce a spreadsheet that would give us the numbers we needed and allowed us to manipulate data and make it easier to work out the values for each thing.</w:t>
      </w:r>
    </w:p>
    <w:p w:rsidR="00914966" w:rsidRDefault="00914966" w:rsidP="000C3FA3">
      <w:pPr>
        <w:ind w:firstLine="840"/>
        <w:rPr>
          <w:rFonts w:cs="Arial"/>
          <w:sz w:val="24"/>
        </w:rPr>
      </w:pPr>
      <w:r>
        <w:rPr>
          <w:rFonts w:cs="Arial"/>
          <w:sz w:val="24"/>
        </w:rPr>
        <w:t>For time we use any sensible interval that will give us enough results, in this case we added 0.0007 each time</w:t>
      </w:r>
    </w:p>
    <w:p w:rsidR="00914966" w:rsidRDefault="00914966" w:rsidP="000C3FA3">
      <w:pPr>
        <w:ind w:firstLine="840"/>
        <w:rPr>
          <w:rFonts w:cs="Arial"/>
          <w:sz w:val="24"/>
        </w:rPr>
      </w:pPr>
      <w:r>
        <w:rPr>
          <w:rFonts w:cs="Arial"/>
          <w:sz w:val="24"/>
        </w:rPr>
        <w:t>For the signal</w:t>
      </w:r>
      <w:r w:rsidR="00211F02">
        <w:rPr>
          <w:rFonts w:cs="Arial"/>
          <w:sz w:val="24"/>
        </w:rPr>
        <w:t xml:space="preserve">, </w:t>
      </w:r>
      <w:proofErr w:type="gramStart"/>
      <w:r w:rsidR="00211F02">
        <w:rPr>
          <w:rFonts w:cs="Arial"/>
          <w:sz w:val="24"/>
        </w:rPr>
        <w:t>S(</w:t>
      </w:r>
      <w:proofErr w:type="gramEnd"/>
      <w:r w:rsidR="00211F02">
        <w:rPr>
          <w:rFonts w:cs="Arial"/>
          <w:sz w:val="24"/>
        </w:rPr>
        <w:t xml:space="preserve">t) we used the formula </w:t>
      </w:r>
      <w:r w:rsidRPr="00914966">
        <w:rPr>
          <w:rFonts w:cs="Arial"/>
          <w:sz w:val="24"/>
        </w:rPr>
        <w:t>=10.5*SIN(100*PI()*</w:t>
      </w:r>
      <w:r w:rsidR="00211F02">
        <w:rPr>
          <w:rFonts w:cs="Arial"/>
          <w:sz w:val="24"/>
        </w:rPr>
        <w:t>Time</w:t>
      </w:r>
      <w:r w:rsidRPr="00914966">
        <w:rPr>
          <w:rFonts w:cs="Arial"/>
          <w:sz w:val="24"/>
        </w:rPr>
        <w:t>)+8.25*SIN(200*PI()*</w:t>
      </w:r>
      <w:r w:rsidR="00211F02">
        <w:rPr>
          <w:rFonts w:cs="Arial"/>
          <w:sz w:val="24"/>
        </w:rPr>
        <w:t>Time</w:t>
      </w:r>
      <w:r w:rsidRPr="00914966">
        <w:rPr>
          <w:rFonts w:cs="Arial"/>
          <w:sz w:val="24"/>
        </w:rPr>
        <w:t>)+6.5*SIN(300*PI()*</w:t>
      </w:r>
      <w:r w:rsidR="00211F02">
        <w:rPr>
          <w:rFonts w:cs="Arial"/>
          <w:sz w:val="24"/>
        </w:rPr>
        <w:t>Time</w:t>
      </w:r>
      <w:r w:rsidRPr="00914966">
        <w:rPr>
          <w:rFonts w:cs="Arial"/>
          <w:sz w:val="24"/>
        </w:rPr>
        <w:t>)</w:t>
      </w:r>
    </w:p>
    <w:p w:rsidR="00211F02" w:rsidRDefault="00211F02" w:rsidP="000C3FA3">
      <w:pPr>
        <w:ind w:firstLine="840"/>
        <w:rPr>
          <w:rFonts w:cs="Arial"/>
          <w:sz w:val="24"/>
        </w:rPr>
      </w:pPr>
      <w:r>
        <w:rPr>
          <w:rFonts w:cs="Arial"/>
          <w:sz w:val="24"/>
        </w:rPr>
        <w:t xml:space="preserve">For the phase delay we used the formula </w:t>
      </w:r>
      <w:r w:rsidRPr="00211F02">
        <w:rPr>
          <w:rFonts w:cs="Arial"/>
          <w:sz w:val="24"/>
        </w:rPr>
        <w:t>=10.5*SIN(100*PI()*</w:t>
      </w:r>
      <w:r>
        <w:rPr>
          <w:rFonts w:cs="Arial"/>
          <w:sz w:val="24"/>
        </w:rPr>
        <w:t>Time</w:t>
      </w:r>
      <w:r w:rsidRPr="00211F02">
        <w:rPr>
          <w:rFonts w:cs="Arial"/>
          <w:sz w:val="24"/>
        </w:rPr>
        <w:t xml:space="preserve"> +PI()/8)+8.25*SIN(200*PI()*</w:t>
      </w:r>
      <w:r>
        <w:rPr>
          <w:rFonts w:cs="Arial"/>
          <w:sz w:val="24"/>
        </w:rPr>
        <w:t>Time</w:t>
      </w:r>
      <w:r w:rsidRPr="00211F02">
        <w:rPr>
          <w:rFonts w:cs="Arial"/>
          <w:sz w:val="24"/>
        </w:rPr>
        <w:t xml:space="preserve"> +PI()/4)+6.5*SIN(300*PI()*</w:t>
      </w:r>
      <w:r>
        <w:rPr>
          <w:rFonts w:cs="Arial"/>
          <w:sz w:val="24"/>
        </w:rPr>
        <w:t>Time</w:t>
      </w:r>
      <w:r w:rsidRPr="00211F02">
        <w:rPr>
          <w:rFonts w:cs="Arial"/>
          <w:sz w:val="24"/>
        </w:rPr>
        <w:t xml:space="preserve"> +PI()/2</w:t>
      </w:r>
      <w:r>
        <w:rPr>
          <w:rFonts w:cs="Arial"/>
          <w:sz w:val="24"/>
        </w:rPr>
        <w:t>)</w:t>
      </w:r>
    </w:p>
    <w:p w:rsidR="00211F02" w:rsidRDefault="00211F02" w:rsidP="000C3FA3">
      <w:pPr>
        <w:ind w:firstLine="840"/>
        <w:rPr>
          <w:rFonts w:cs="Arial"/>
          <w:sz w:val="24"/>
          <w:lang w:eastAsia="ja-JP"/>
        </w:rPr>
      </w:pPr>
      <w:r>
        <w:rPr>
          <w:rFonts w:cs="Arial"/>
          <w:sz w:val="24"/>
          <w:lang w:eastAsia="ja-JP"/>
        </w:rPr>
        <w:t>F</w:t>
      </w:r>
      <w:r>
        <w:rPr>
          <w:rFonts w:cs="Arial" w:hint="eastAsia"/>
          <w:sz w:val="24"/>
          <w:lang w:eastAsia="ja-JP"/>
        </w:rPr>
        <w:t xml:space="preserve">or </w:t>
      </w:r>
      <w:r>
        <w:rPr>
          <w:rFonts w:cs="Arial"/>
          <w:sz w:val="24"/>
          <w:lang w:eastAsia="ja-JP"/>
        </w:rPr>
        <w:t xml:space="preserve">the bandwidth we used the formula </w:t>
      </w:r>
      <w:r w:rsidRPr="00211F02">
        <w:rPr>
          <w:rFonts w:cs="Arial"/>
          <w:sz w:val="24"/>
          <w:lang w:eastAsia="ja-JP"/>
        </w:rPr>
        <w:t>=10.5*</w:t>
      </w:r>
      <w:proofErr w:type="gramStart"/>
      <w:r w:rsidRPr="00211F02">
        <w:rPr>
          <w:rFonts w:cs="Arial"/>
          <w:sz w:val="24"/>
          <w:lang w:eastAsia="ja-JP"/>
        </w:rPr>
        <w:t>SIN(</w:t>
      </w:r>
      <w:proofErr w:type="gramEnd"/>
      <w:r w:rsidRPr="00211F02">
        <w:rPr>
          <w:rFonts w:cs="Arial"/>
          <w:sz w:val="24"/>
          <w:lang w:eastAsia="ja-JP"/>
        </w:rPr>
        <w:t>100*PI()*</w:t>
      </w:r>
      <w:r>
        <w:rPr>
          <w:rFonts w:cs="Arial"/>
          <w:sz w:val="24"/>
          <w:lang w:eastAsia="ja-JP"/>
        </w:rPr>
        <w:t xml:space="preserve">Time </w:t>
      </w:r>
      <w:r w:rsidRPr="00211F02">
        <w:rPr>
          <w:rFonts w:cs="Arial"/>
          <w:sz w:val="24"/>
          <w:lang w:eastAsia="ja-JP"/>
        </w:rPr>
        <w:t>+PI()/8)+8.25*SIN(200*PI()*</w:t>
      </w:r>
      <w:r>
        <w:rPr>
          <w:rFonts w:cs="Arial"/>
          <w:sz w:val="24"/>
          <w:lang w:eastAsia="ja-JP"/>
        </w:rPr>
        <w:t xml:space="preserve">Time </w:t>
      </w:r>
      <w:r w:rsidRPr="00211F02">
        <w:rPr>
          <w:rFonts w:cs="Arial"/>
          <w:sz w:val="24"/>
          <w:lang w:eastAsia="ja-JP"/>
        </w:rPr>
        <w:t>+PI()/4)</w:t>
      </w:r>
      <w:r>
        <w:rPr>
          <w:rFonts w:cs="Arial"/>
          <w:sz w:val="24"/>
          <w:lang w:eastAsia="ja-JP"/>
        </w:rPr>
        <w:t xml:space="preserve"> This is basically the same as the previous formula but the last part has been cut off. This is because the last represents a frequency of 150Hertz (check the 3 frequencies from last weeks’ logbook) were as the bandwidth limit of the cable is 120Hertz. This means the last frequency cannot pass through the cable and will therefore not be included in the equation.</w:t>
      </w:r>
    </w:p>
    <w:p w:rsidR="00211F02" w:rsidRDefault="00211F02" w:rsidP="000C3FA3">
      <w:pPr>
        <w:ind w:firstLine="840"/>
        <w:rPr>
          <w:rFonts w:cs="Arial"/>
          <w:sz w:val="24"/>
          <w:lang w:eastAsia="ja-JP"/>
        </w:rPr>
      </w:pPr>
      <w:r>
        <w:rPr>
          <w:rFonts w:cs="Arial"/>
          <w:sz w:val="24"/>
          <w:lang w:eastAsia="ja-JP"/>
        </w:rPr>
        <w:t>F</w:t>
      </w:r>
      <w:r>
        <w:rPr>
          <w:rFonts w:cs="Arial" w:hint="eastAsia"/>
          <w:sz w:val="24"/>
          <w:lang w:eastAsia="ja-JP"/>
        </w:rPr>
        <w:t xml:space="preserve">or </w:t>
      </w:r>
      <w:r>
        <w:rPr>
          <w:rFonts w:cs="Arial"/>
          <w:sz w:val="24"/>
          <w:lang w:eastAsia="ja-JP"/>
        </w:rPr>
        <w:t>the attenuation we used =bandwidth</w:t>
      </w:r>
      <w:r w:rsidRPr="00211F02">
        <w:rPr>
          <w:rFonts w:cs="Arial"/>
          <w:sz w:val="24"/>
          <w:lang w:eastAsia="ja-JP"/>
        </w:rPr>
        <w:t>*10</w:t>
      </w:r>
      <w:proofErr w:type="gramStart"/>
      <w:r w:rsidRPr="00211F02">
        <w:rPr>
          <w:rFonts w:cs="Arial"/>
          <w:sz w:val="24"/>
          <w:lang w:eastAsia="ja-JP"/>
        </w:rPr>
        <w:t>^(</w:t>
      </w:r>
      <w:proofErr w:type="gramEnd"/>
      <w:r w:rsidRPr="00211F02">
        <w:rPr>
          <w:rFonts w:cs="Arial"/>
          <w:sz w:val="24"/>
          <w:lang w:eastAsia="ja-JP"/>
        </w:rPr>
        <w:t>-10/20)</w:t>
      </w:r>
      <w:r>
        <w:rPr>
          <w:rFonts w:cs="Arial"/>
          <w:sz w:val="24"/>
          <w:lang w:eastAsia="ja-JP"/>
        </w:rPr>
        <w:t xml:space="preserve"> where the power attenuation is -10dB in the throughput worksheet</w:t>
      </w:r>
    </w:p>
    <w:p w:rsidR="00211F02" w:rsidRDefault="00211F02" w:rsidP="000C3FA3">
      <w:pPr>
        <w:ind w:firstLine="840"/>
        <w:rPr>
          <w:rFonts w:cs="Arial"/>
          <w:sz w:val="24"/>
          <w:lang w:eastAsia="ja-JP"/>
        </w:rPr>
      </w:pPr>
      <w:r>
        <w:rPr>
          <w:rFonts w:cs="Arial"/>
          <w:sz w:val="24"/>
          <w:lang w:eastAsia="ja-JP"/>
        </w:rPr>
        <w:t xml:space="preserve">Noise is randomly generated using the formula </w:t>
      </w:r>
      <w:r w:rsidRPr="00211F02">
        <w:rPr>
          <w:rFonts w:cs="Arial"/>
          <w:sz w:val="24"/>
          <w:lang w:eastAsia="ja-JP"/>
        </w:rPr>
        <w:t>=</w:t>
      </w:r>
      <w:proofErr w:type="gramStart"/>
      <w:r w:rsidRPr="00211F02">
        <w:rPr>
          <w:rFonts w:cs="Arial"/>
          <w:sz w:val="24"/>
          <w:lang w:eastAsia="ja-JP"/>
        </w:rPr>
        <w:t>RAND(</w:t>
      </w:r>
      <w:proofErr w:type="gramEnd"/>
      <w:r w:rsidRPr="00211F02">
        <w:rPr>
          <w:rFonts w:cs="Arial"/>
          <w:sz w:val="24"/>
          <w:lang w:eastAsia="ja-JP"/>
        </w:rPr>
        <w:t>)*(2.5-(-2.5))+(-2.5)</w:t>
      </w:r>
      <w:r w:rsidR="00DF6B87">
        <w:rPr>
          <w:rFonts w:cs="Arial"/>
          <w:sz w:val="24"/>
          <w:lang w:eastAsia="ja-JP"/>
        </w:rPr>
        <w:t xml:space="preserve"> This means that a random number will be generated that is within the range of 2.5 and -2.5.</w:t>
      </w:r>
    </w:p>
    <w:p w:rsidR="00DF6B87" w:rsidRPr="00914966" w:rsidRDefault="00DF6B87" w:rsidP="000C3FA3">
      <w:pPr>
        <w:ind w:firstLine="840"/>
        <w:rPr>
          <w:rFonts w:cs="Arial"/>
          <w:sz w:val="24"/>
          <w:lang w:eastAsia="ja-JP"/>
        </w:rPr>
      </w:pPr>
      <w:r>
        <w:rPr>
          <w:rFonts w:cs="Arial"/>
          <w:sz w:val="24"/>
          <w:lang w:eastAsia="ja-JP"/>
        </w:rPr>
        <w:t xml:space="preserve">The Final signal, Final </w:t>
      </w:r>
      <w:proofErr w:type="gramStart"/>
      <w:r>
        <w:rPr>
          <w:rFonts w:cs="Arial"/>
          <w:sz w:val="24"/>
          <w:lang w:eastAsia="ja-JP"/>
        </w:rPr>
        <w:t>S(</w:t>
      </w:r>
      <w:proofErr w:type="gramEnd"/>
      <w:r>
        <w:rPr>
          <w:rFonts w:cs="Arial"/>
          <w:sz w:val="24"/>
          <w:lang w:eastAsia="ja-JP"/>
        </w:rPr>
        <w:t>t), is worked out via attenuation + noise</w:t>
      </w:r>
    </w:p>
    <w:p w:rsidR="000C3FA3" w:rsidRDefault="000C3FA3" w:rsidP="000C3FA3">
      <w:pPr>
        <w:rPr>
          <w:rFonts w:ascii="Arial" w:hAnsi="Arial" w:cs="Arial"/>
        </w:rPr>
      </w:pPr>
    </w:p>
    <w:p w:rsidR="00DF6B87" w:rsidRDefault="00DF6B87" w:rsidP="000C3FA3">
      <w:pPr>
        <w:ind w:firstLine="840"/>
        <w:rPr>
          <w:rFonts w:cs="Arial"/>
          <w:b/>
          <w:sz w:val="24"/>
          <w:u w:val="single"/>
        </w:rPr>
      </w:pPr>
    </w:p>
    <w:p w:rsidR="00DF6B87" w:rsidRDefault="00DF6B87" w:rsidP="000C3FA3">
      <w:pPr>
        <w:ind w:firstLine="840"/>
        <w:rPr>
          <w:rFonts w:cs="Arial"/>
          <w:b/>
          <w:sz w:val="24"/>
          <w:u w:val="single"/>
        </w:rPr>
      </w:pPr>
    </w:p>
    <w:p w:rsidR="00DF6B87" w:rsidRDefault="00DF6B87" w:rsidP="000C3FA3">
      <w:pPr>
        <w:ind w:firstLine="840"/>
        <w:rPr>
          <w:rFonts w:cs="Arial"/>
          <w:b/>
          <w:sz w:val="24"/>
          <w:u w:val="single"/>
        </w:rPr>
      </w:pPr>
    </w:p>
    <w:p w:rsidR="00DF6B87" w:rsidRDefault="00DF6B87" w:rsidP="000C3FA3">
      <w:pPr>
        <w:ind w:firstLine="840"/>
        <w:rPr>
          <w:rFonts w:cs="Arial"/>
          <w:b/>
          <w:sz w:val="24"/>
          <w:u w:val="single"/>
        </w:rPr>
      </w:pPr>
    </w:p>
    <w:p w:rsidR="00DF6B87" w:rsidRDefault="00DF6B87" w:rsidP="000C3FA3">
      <w:pPr>
        <w:ind w:firstLine="840"/>
        <w:rPr>
          <w:rFonts w:cs="Arial"/>
          <w:b/>
          <w:sz w:val="24"/>
          <w:u w:val="single"/>
        </w:rPr>
      </w:pPr>
    </w:p>
    <w:p w:rsidR="00DF6B87" w:rsidRDefault="00DF6B87" w:rsidP="000C3FA3">
      <w:pPr>
        <w:ind w:firstLine="840"/>
        <w:rPr>
          <w:rFonts w:cs="Arial"/>
          <w:b/>
          <w:sz w:val="24"/>
          <w:u w:val="single"/>
        </w:rPr>
      </w:pPr>
    </w:p>
    <w:p w:rsidR="000C3FA3" w:rsidRDefault="000C3FA3" w:rsidP="000C3FA3">
      <w:pPr>
        <w:ind w:firstLine="840"/>
        <w:rPr>
          <w:rFonts w:cs="Arial"/>
          <w:b/>
          <w:sz w:val="24"/>
          <w:u w:val="single"/>
        </w:rPr>
      </w:pPr>
      <w:r>
        <w:rPr>
          <w:rFonts w:cs="Arial"/>
          <w:b/>
          <w:sz w:val="24"/>
          <w:u w:val="single"/>
        </w:rPr>
        <w:lastRenderedPageBreak/>
        <w:t>Results</w:t>
      </w:r>
    </w:p>
    <w:p w:rsidR="000C3FA3" w:rsidRDefault="00DF6B87" w:rsidP="000C3FA3">
      <w:pPr>
        <w:ind w:firstLine="840"/>
        <w:rPr>
          <w:rFonts w:cs="Arial"/>
          <w:b/>
          <w:sz w:val="24"/>
          <w:u w:val="single"/>
        </w:rPr>
      </w:pPr>
      <w:r>
        <w:rPr>
          <w:noProof/>
          <w:lang w:eastAsia="en-GB"/>
        </w:rPr>
        <w:drawing>
          <wp:inline distT="0" distB="0" distL="0" distR="0" wp14:anchorId="7A600DA0" wp14:editId="5AB88F3E">
            <wp:extent cx="3848100" cy="3730601"/>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6" t="21293" r="78063" b="21172"/>
                    <a:stretch/>
                  </pic:blipFill>
                  <pic:spPr bwMode="auto">
                    <a:xfrm>
                      <a:off x="0" y="0"/>
                      <a:ext cx="3861097" cy="3743201"/>
                    </a:xfrm>
                    <a:prstGeom prst="rect">
                      <a:avLst/>
                    </a:prstGeom>
                    <a:ln>
                      <a:noFill/>
                    </a:ln>
                    <a:extLst>
                      <a:ext uri="{53640926-AAD7-44D8-BBD7-CCE9431645EC}">
                        <a14:shadowObscured xmlns:a14="http://schemas.microsoft.com/office/drawing/2010/main"/>
                      </a:ext>
                    </a:extLst>
                  </pic:spPr>
                </pic:pic>
              </a:graphicData>
            </a:graphic>
          </wp:inline>
        </w:drawing>
      </w:r>
    </w:p>
    <w:p w:rsidR="000C3FA3" w:rsidRDefault="00AA3B09" w:rsidP="000C3FA3">
      <w:pPr>
        <w:ind w:firstLine="840"/>
        <w:rPr>
          <w:rFonts w:cs="Arial"/>
          <w:sz w:val="24"/>
        </w:rPr>
      </w:pPr>
      <w:r>
        <w:rPr>
          <w:rFonts w:cs="Arial"/>
          <w:sz w:val="24"/>
        </w:rPr>
        <w:t xml:space="preserve">We needed to find the time domain of the signal. To get this we produce a line graph. The time domain is the original signal and final signal on the vertical axis and time on the horizontal axis. This gives us the follow line graph. </w:t>
      </w:r>
    </w:p>
    <w:p w:rsidR="00AA3B09" w:rsidRDefault="00AA3B09" w:rsidP="000C3FA3">
      <w:pPr>
        <w:ind w:firstLine="840"/>
        <w:rPr>
          <w:rFonts w:cs="Arial"/>
          <w:sz w:val="24"/>
        </w:rPr>
      </w:pPr>
      <w:r>
        <w:rPr>
          <w:noProof/>
          <w:lang w:eastAsia="en-GB"/>
        </w:rPr>
        <w:drawing>
          <wp:inline distT="0" distB="0" distL="0" distR="0" wp14:anchorId="5ADECA6A" wp14:editId="4452B90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3B09" w:rsidRDefault="00AA3B09" w:rsidP="000C3FA3">
      <w:pPr>
        <w:ind w:firstLine="840"/>
        <w:rPr>
          <w:rFonts w:cs="Arial"/>
          <w:sz w:val="24"/>
        </w:rPr>
      </w:pPr>
    </w:p>
    <w:p w:rsidR="00AA3B09" w:rsidRDefault="00AA3B09" w:rsidP="000C3FA3">
      <w:pPr>
        <w:ind w:firstLine="840"/>
        <w:rPr>
          <w:rFonts w:cs="Arial"/>
          <w:sz w:val="24"/>
        </w:rPr>
      </w:pPr>
    </w:p>
    <w:p w:rsidR="00AA3B09" w:rsidRDefault="00AA3B09" w:rsidP="000C3FA3">
      <w:pPr>
        <w:ind w:firstLine="840"/>
        <w:rPr>
          <w:rFonts w:cs="Arial"/>
          <w:sz w:val="24"/>
        </w:rPr>
      </w:pPr>
    </w:p>
    <w:p w:rsidR="001C5D19" w:rsidRDefault="001C5D19" w:rsidP="000C3FA3">
      <w:pPr>
        <w:ind w:firstLine="840"/>
        <w:rPr>
          <w:rFonts w:cs="Arial"/>
          <w:sz w:val="24"/>
        </w:rPr>
      </w:pPr>
    </w:p>
    <w:p w:rsidR="001C5D19" w:rsidRDefault="001C5D19" w:rsidP="001C5D19">
      <w:pPr>
        <w:ind w:firstLine="840"/>
        <w:rPr>
          <w:rFonts w:cs="Arial"/>
          <w:b/>
          <w:sz w:val="24"/>
          <w:u w:val="single"/>
        </w:rPr>
      </w:pPr>
      <w:r>
        <w:rPr>
          <w:rFonts w:cs="Arial"/>
          <w:b/>
          <w:sz w:val="24"/>
          <w:u w:val="single"/>
        </w:rPr>
        <w:lastRenderedPageBreak/>
        <w:t>Questions</w:t>
      </w:r>
    </w:p>
    <w:p w:rsidR="001C5D19" w:rsidRDefault="001C5D19" w:rsidP="001C5D19">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-Compare the original signal to each element in the spread sheet: e.g. Phase delay, bandwidth, </w:t>
      </w:r>
      <w:proofErr w:type="spellStart"/>
      <w:r>
        <w:rPr>
          <w:rFonts w:ascii="Helvetica" w:hAnsi="Helvetica" w:cs="Helvetica"/>
          <w:color w:val="333333"/>
          <w:sz w:val="21"/>
          <w:szCs w:val="21"/>
        </w:rPr>
        <w:t>etc</w:t>
      </w:r>
      <w:proofErr w:type="spellEnd"/>
    </w:p>
    <w:p w:rsidR="001C5D19" w:rsidRDefault="001C5D19" w:rsidP="001C5D19">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illustrate with a graph for each element</w:t>
      </w:r>
    </w:p>
    <w:p w:rsidR="001C5D19" w:rsidRDefault="001C5D19" w:rsidP="001C5D19">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-Explain what is happening to the original signal and discuss why?</w:t>
      </w:r>
    </w:p>
    <w:p w:rsidR="001C5D19" w:rsidRDefault="001C5D19" w:rsidP="001C5D19">
      <w:pPr>
        <w:ind w:firstLine="840"/>
        <w:rPr>
          <w:rFonts w:cs="Arial"/>
          <w:b/>
          <w:sz w:val="24"/>
          <w:u w:val="single"/>
        </w:rPr>
      </w:pPr>
    </w:p>
    <w:p w:rsidR="001C5D19" w:rsidRDefault="001C5D19" w:rsidP="001C5D19">
      <w:pPr>
        <w:ind w:firstLine="840"/>
        <w:rPr>
          <w:rFonts w:cs="Arial"/>
          <w:b/>
          <w:sz w:val="24"/>
          <w:u w:val="single"/>
        </w:rPr>
      </w:pPr>
      <w:bookmarkStart w:id="0" w:name="_GoBack"/>
      <w:bookmarkEnd w:id="0"/>
    </w:p>
    <w:p w:rsidR="00AA3B09" w:rsidRPr="00AA3B09" w:rsidRDefault="00AA3B09" w:rsidP="000C3FA3">
      <w:pPr>
        <w:ind w:firstLine="840"/>
        <w:rPr>
          <w:rFonts w:cs="Arial"/>
          <w:sz w:val="24"/>
        </w:rPr>
      </w:pPr>
    </w:p>
    <w:p w:rsidR="000C3FA3" w:rsidRDefault="00DF6B87" w:rsidP="000C3FA3">
      <w:pPr>
        <w:ind w:firstLine="840"/>
        <w:rPr>
          <w:rFonts w:cs="Arial"/>
          <w:b/>
          <w:sz w:val="24"/>
          <w:u w:val="single"/>
        </w:rPr>
      </w:pPr>
      <w:r>
        <w:rPr>
          <w:rFonts w:cs="Arial"/>
          <w:b/>
          <w:sz w:val="24"/>
          <w:u w:val="single"/>
        </w:rPr>
        <w:t>C</w:t>
      </w:r>
      <w:r w:rsidR="000C3FA3">
        <w:rPr>
          <w:rFonts w:cs="Arial"/>
          <w:b/>
          <w:sz w:val="24"/>
          <w:u w:val="single"/>
        </w:rPr>
        <w:t>onclusion</w:t>
      </w:r>
    </w:p>
    <w:p w:rsidR="0082119B" w:rsidRDefault="00A43963">
      <w:r>
        <w:t>We managed to apply 4 different constraints on the signal that would normal affect signal strength. This shows a simulation of real world signals being affected during communication. The time domain graph gives a good indication as to how badly the signal is affected by these different constraints.</w:t>
      </w:r>
    </w:p>
    <w:sectPr w:rsidR="0082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A3"/>
    <w:rsid w:val="000C3FA3"/>
    <w:rsid w:val="001345FA"/>
    <w:rsid w:val="001C5D19"/>
    <w:rsid w:val="00211F02"/>
    <w:rsid w:val="0082119B"/>
    <w:rsid w:val="00914966"/>
    <w:rsid w:val="00A43963"/>
    <w:rsid w:val="00AA3B09"/>
    <w:rsid w:val="00DF6B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3BBEDD2-9ABA-4DC9-AB5B-AD146B50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A3"/>
    <w:pPr>
      <w:spacing w:line="256" w:lineRule="auto"/>
    </w:pPr>
  </w:style>
  <w:style w:type="paragraph" w:styleId="Heading3">
    <w:name w:val="heading 3"/>
    <w:basedOn w:val="Normal"/>
    <w:next w:val="Normal"/>
    <w:link w:val="Heading3Char"/>
    <w:qFormat/>
    <w:rsid w:val="000C3FA3"/>
    <w:pPr>
      <w:keepNext/>
      <w:spacing w:after="0" w:line="240" w:lineRule="auto"/>
      <w:jc w:val="center"/>
      <w:outlineLvl w:val="2"/>
    </w:pPr>
    <w:rPr>
      <w:rFonts w:ascii="Arial" w:eastAsia="Times New Roman" w:hAnsi="Arial" w:cs="Arial"/>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3FA3"/>
    <w:rPr>
      <w:rFonts w:ascii="Arial" w:eastAsia="Times New Roman" w:hAnsi="Arial" w:cs="Arial"/>
      <w:sz w:val="24"/>
      <w:szCs w:val="20"/>
      <w:lang w:val="en-AU"/>
    </w:rPr>
  </w:style>
  <w:style w:type="paragraph" w:styleId="NormalWeb">
    <w:name w:val="Normal (Web)"/>
    <w:basedOn w:val="Normal"/>
    <w:uiPriority w:val="99"/>
    <w:semiHidden/>
    <w:unhideWhenUsed/>
    <w:rsid w:val="001C5D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5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28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Na1a\uh\UP769535\Network%20Fundamentals\Throughput%20Ex%20Par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Domain</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Sheet1!$A$1:$A$31</c15:sqref>
                  </c15:fullRef>
                </c:ext>
              </c:extLst>
              <c:f>Sheet1!$A$2:$A$31</c:f>
              <c:strCache>
                <c:ptCount val="30"/>
                <c:pt idx="0">
                  <c:v>0</c:v>
                </c:pt>
                <c:pt idx="1">
                  <c:v>0.0007</c:v>
                </c:pt>
                <c:pt idx="2">
                  <c:v>0.0014</c:v>
                </c:pt>
                <c:pt idx="3">
                  <c:v>0.0021</c:v>
                </c:pt>
                <c:pt idx="4">
                  <c:v>0.0028</c:v>
                </c:pt>
                <c:pt idx="5">
                  <c:v>0.0035</c:v>
                </c:pt>
                <c:pt idx="6">
                  <c:v>0.0042</c:v>
                </c:pt>
                <c:pt idx="7">
                  <c:v>0.0049</c:v>
                </c:pt>
                <c:pt idx="8">
                  <c:v>0.0056</c:v>
                </c:pt>
                <c:pt idx="9">
                  <c:v>0.0063</c:v>
                </c:pt>
                <c:pt idx="10">
                  <c:v>0.007</c:v>
                </c:pt>
                <c:pt idx="11">
                  <c:v>0.0077</c:v>
                </c:pt>
                <c:pt idx="12">
                  <c:v>0.0084</c:v>
                </c:pt>
                <c:pt idx="13">
                  <c:v>0.0091</c:v>
                </c:pt>
                <c:pt idx="14">
                  <c:v>0.0098</c:v>
                </c:pt>
                <c:pt idx="15">
                  <c:v>0.0105</c:v>
                </c:pt>
                <c:pt idx="16">
                  <c:v>0.0112</c:v>
                </c:pt>
                <c:pt idx="17">
                  <c:v>0.0119</c:v>
                </c:pt>
                <c:pt idx="18">
                  <c:v>0.0126</c:v>
                </c:pt>
                <c:pt idx="19">
                  <c:v>0.0133</c:v>
                </c:pt>
                <c:pt idx="20">
                  <c:v>0.014</c:v>
                </c:pt>
                <c:pt idx="21">
                  <c:v>0.0147</c:v>
                </c:pt>
                <c:pt idx="22">
                  <c:v>0.0154</c:v>
                </c:pt>
                <c:pt idx="23">
                  <c:v>0.0161</c:v>
                </c:pt>
                <c:pt idx="24">
                  <c:v>0.0168</c:v>
                </c:pt>
                <c:pt idx="25">
                  <c:v>0.0175</c:v>
                </c:pt>
                <c:pt idx="26">
                  <c:v>0.0182</c:v>
                </c:pt>
                <c:pt idx="27">
                  <c:v>0.0189</c:v>
                </c:pt>
                <c:pt idx="28">
                  <c:v>0.0196</c:v>
                </c:pt>
                <c:pt idx="29">
                  <c:v>0.0203</c:v>
                </c:pt>
              </c:strCache>
            </c:strRef>
          </c:cat>
          <c:val>
            <c:numRef>
              <c:extLst>
                <c:ext xmlns:c15="http://schemas.microsoft.com/office/drawing/2012/chart" uri="{02D57815-91ED-43cb-92C2-25804820EDAC}">
                  <c15:fullRef>
                    <c15:sqref>Sheet1!$B$2:$B$31</c15:sqref>
                  </c15:fullRef>
                </c:ext>
              </c:extLst>
              <c:f>Sheet1!$B$3:$B$31</c:f>
              <c:numCache>
                <c:formatCode>General</c:formatCode>
                <c:ptCount val="29"/>
                <c:pt idx="0">
                  <c:v>9.7870790388198934</c:v>
                </c:pt>
                <c:pt idx="1">
                  <c:v>17.123207361669628</c:v>
                </c:pt>
                <c:pt idx="2">
                  <c:v>20.391740209613335</c:v>
                </c:pt>
                <c:pt idx="3">
                  <c:v>19.325657749318619</c:v>
                </c:pt>
                <c:pt idx="4">
                  <c:v>15.01313468480968</c:v>
                </c:pt>
                <c:pt idx="5">
                  <c:v>9.406294924950604</c:v>
                </c:pt>
                <c:pt idx="6">
                  <c:v>4.5416879000369983</c:v>
                </c:pt>
                <c:pt idx="7">
                  <c:v>1.7888570572395377</c:v>
                </c:pt>
                <c:pt idx="8">
                  <c:v>1.4206359118607628</c:v>
                </c:pt>
                <c:pt idx="9">
                  <c:v>2.6570726449390878</c:v>
                </c:pt>
                <c:pt idx="10">
                  <c:v>4.1348520328385518</c:v>
                </c:pt>
                <c:pt idx="11">
                  <c:v>4.5798819274601508</c:v>
                </c:pt>
                <c:pt idx="12">
                  <c:v>3.3845575074331751</c:v>
                </c:pt>
                <c:pt idx="13">
                  <c:v>0.84327982295950488</c:v>
                </c:pt>
                <c:pt idx="14">
                  <c:v>-2.0441099276361498</c:v>
                </c:pt>
                <c:pt idx="15">
                  <c:v>-4.0991700203065573</c:v>
                </c:pt>
                <c:pt idx="16">
                  <c:v>-4.5746784114711589</c:v>
                </c:pt>
                <c:pt idx="17">
                  <c:v>-3.5637060117580761</c:v>
                </c:pt>
                <c:pt idx="18">
                  <c:v>-2.0124311071873837</c:v>
                </c:pt>
                <c:pt idx="19">
                  <c:v>-1.3162609497851419</c:v>
                </c:pt>
                <c:pt idx="20">
                  <c:v>-2.6655958260999562</c:v>
                </c:pt>
                <c:pt idx="21">
                  <c:v>-6.4253487746383771</c:v>
                </c:pt>
                <c:pt idx="22">
                  <c:v>-11.829226787068581</c:v>
                </c:pt>
                <c:pt idx="23">
                  <c:v>-17.144932418783739</c:v>
                </c:pt>
                <c:pt idx="24">
                  <c:v>-20.270815280171281</c:v>
                </c:pt>
                <c:pt idx="25">
                  <c:v>-19.539750088668278</c:v>
                </c:pt>
                <c:pt idx="26">
                  <c:v>-14.410319253528002</c:v>
                </c:pt>
                <c:pt idx="27">
                  <c:v>-5.7605001139858114</c:v>
                </c:pt>
                <c:pt idx="28">
                  <c:v>4.347475324431457</c:v>
                </c:pt>
              </c:numCache>
            </c:numRef>
          </c:val>
          <c:smooth val="0"/>
        </c:ser>
        <c:ser>
          <c:idx val="1"/>
          <c:order val="1"/>
          <c:tx>
            <c:strRef>
              <c:f>Sheet1!$G$1</c:f>
              <c:strCache>
                <c:ptCount val="1"/>
                <c:pt idx="0">
                  <c:v>Final S(t)</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Sheet1!$A$1:$A$31</c15:sqref>
                  </c15:fullRef>
                </c:ext>
              </c:extLst>
              <c:f>Sheet1!$A$2:$A$31</c:f>
              <c:strCache>
                <c:ptCount val="30"/>
                <c:pt idx="0">
                  <c:v>0</c:v>
                </c:pt>
                <c:pt idx="1">
                  <c:v>0.0007</c:v>
                </c:pt>
                <c:pt idx="2">
                  <c:v>0.0014</c:v>
                </c:pt>
                <c:pt idx="3">
                  <c:v>0.0021</c:v>
                </c:pt>
                <c:pt idx="4">
                  <c:v>0.0028</c:v>
                </c:pt>
                <c:pt idx="5">
                  <c:v>0.0035</c:v>
                </c:pt>
                <c:pt idx="6">
                  <c:v>0.0042</c:v>
                </c:pt>
                <c:pt idx="7">
                  <c:v>0.0049</c:v>
                </c:pt>
                <c:pt idx="8">
                  <c:v>0.0056</c:v>
                </c:pt>
                <c:pt idx="9">
                  <c:v>0.0063</c:v>
                </c:pt>
                <c:pt idx="10">
                  <c:v>0.007</c:v>
                </c:pt>
                <c:pt idx="11">
                  <c:v>0.0077</c:v>
                </c:pt>
                <c:pt idx="12">
                  <c:v>0.0084</c:v>
                </c:pt>
                <c:pt idx="13">
                  <c:v>0.0091</c:v>
                </c:pt>
                <c:pt idx="14">
                  <c:v>0.0098</c:v>
                </c:pt>
                <c:pt idx="15">
                  <c:v>0.0105</c:v>
                </c:pt>
                <c:pt idx="16">
                  <c:v>0.0112</c:v>
                </c:pt>
                <c:pt idx="17">
                  <c:v>0.0119</c:v>
                </c:pt>
                <c:pt idx="18">
                  <c:v>0.0126</c:v>
                </c:pt>
                <c:pt idx="19">
                  <c:v>0.0133</c:v>
                </c:pt>
                <c:pt idx="20">
                  <c:v>0.014</c:v>
                </c:pt>
                <c:pt idx="21">
                  <c:v>0.0147</c:v>
                </c:pt>
                <c:pt idx="22">
                  <c:v>0.0154</c:v>
                </c:pt>
                <c:pt idx="23">
                  <c:v>0.0161</c:v>
                </c:pt>
                <c:pt idx="24">
                  <c:v>0.0168</c:v>
                </c:pt>
                <c:pt idx="25">
                  <c:v>0.0175</c:v>
                </c:pt>
                <c:pt idx="26">
                  <c:v>0.0182</c:v>
                </c:pt>
                <c:pt idx="27">
                  <c:v>0.0189</c:v>
                </c:pt>
                <c:pt idx="28">
                  <c:v>0.0196</c:v>
                </c:pt>
                <c:pt idx="29">
                  <c:v>0.0203</c:v>
                </c:pt>
              </c:strCache>
            </c:strRef>
          </c:cat>
          <c:val>
            <c:numRef>
              <c:extLst>
                <c:ext xmlns:c15="http://schemas.microsoft.com/office/drawing/2012/chart" uri="{02D57815-91ED-43cb-92C2-25804820EDAC}">
                  <c15:fullRef>
                    <c15:sqref>Sheet1!$G$2:$G$31</c15:sqref>
                  </c15:fullRef>
                </c:ext>
              </c:extLst>
              <c:f>Sheet1!$G$3:$G$31</c:f>
              <c:numCache>
                <c:formatCode>General</c:formatCode>
                <c:ptCount val="29"/>
                <c:pt idx="0">
                  <c:v>5.0218387923320877</c:v>
                </c:pt>
                <c:pt idx="1">
                  <c:v>7.5136124664924333</c:v>
                </c:pt>
                <c:pt idx="2">
                  <c:v>5.6017755727945904</c:v>
                </c:pt>
                <c:pt idx="3">
                  <c:v>2.6073480014962485</c:v>
                </c:pt>
                <c:pt idx="4">
                  <c:v>4.9271638698223175</c:v>
                </c:pt>
                <c:pt idx="5">
                  <c:v>5.030084647578871</c:v>
                </c:pt>
                <c:pt idx="6">
                  <c:v>3.4148065263889036</c:v>
                </c:pt>
                <c:pt idx="7">
                  <c:v>0.77173458372749548</c:v>
                </c:pt>
                <c:pt idx="8">
                  <c:v>0.87525147960647331</c:v>
                </c:pt>
                <c:pt idx="9">
                  <c:v>-0.94339008782447675</c:v>
                </c:pt>
                <c:pt idx="10">
                  <c:v>-2.4186263126871843</c:v>
                </c:pt>
                <c:pt idx="11">
                  <c:v>0.93544578368166742</c:v>
                </c:pt>
                <c:pt idx="12">
                  <c:v>1.0625142256630553</c:v>
                </c:pt>
                <c:pt idx="13">
                  <c:v>2.4077591388162252</c:v>
                </c:pt>
                <c:pt idx="14">
                  <c:v>2.8948870860235343</c:v>
                </c:pt>
                <c:pt idx="15">
                  <c:v>1.7484383039638931</c:v>
                </c:pt>
                <c:pt idx="16">
                  <c:v>-1.0503108373972116</c:v>
                </c:pt>
                <c:pt idx="17">
                  <c:v>-1.6082560798314811</c:v>
                </c:pt>
                <c:pt idx="18">
                  <c:v>-3.1017443701382468</c:v>
                </c:pt>
                <c:pt idx="19">
                  <c:v>-5.3636212762545199</c:v>
                </c:pt>
                <c:pt idx="20">
                  <c:v>-6.7276880061047697</c:v>
                </c:pt>
                <c:pt idx="21">
                  <c:v>-3.8010231008913555</c:v>
                </c:pt>
                <c:pt idx="22">
                  <c:v>-5.5425110348061501</c:v>
                </c:pt>
                <c:pt idx="23">
                  <c:v>-6.0510275172177366</c:v>
                </c:pt>
                <c:pt idx="24">
                  <c:v>-5.1392188152148117</c:v>
                </c:pt>
                <c:pt idx="25">
                  <c:v>0.51396686864795171</c:v>
                </c:pt>
                <c:pt idx="26">
                  <c:v>-1.9665733860171482</c:v>
                </c:pt>
                <c:pt idx="27">
                  <c:v>2.6702033398562963</c:v>
                </c:pt>
                <c:pt idx="28">
                  <c:v>2.4266459150853095</c:v>
                </c:pt>
              </c:numCache>
            </c:numRef>
          </c:val>
          <c:smooth val="0"/>
        </c:ser>
        <c:dLbls>
          <c:showLegendKey val="0"/>
          <c:showVal val="0"/>
          <c:showCatName val="0"/>
          <c:showSerName val="0"/>
          <c:showPercent val="0"/>
          <c:showBubbleSize val="0"/>
        </c:dLbls>
        <c:smooth val="0"/>
        <c:axId val="239601232"/>
        <c:axId val="337029192"/>
      </c:lineChart>
      <c:catAx>
        <c:axId val="23960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029192"/>
        <c:crosses val="autoZero"/>
        <c:auto val="1"/>
        <c:lblAlgn val="ctr"/>
        <c:lblOffset val="100"/>
        <c:noMultiLvlLbl val="0"/>
      </c:catAx>
      <c:valAx>
        <c:axId val="33702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012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5C933B3D</Template>
  <TotalTime>55</TotalTime>
  <Pages>3</Pages>
  <Words>375</Words>
  <Characters>2143</Characters>
  <Application>Microsoft Office Word</Application>
  <DocSecurity>0</DocSecurity>
  <Lines>17</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University of Portsmouth</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6</cp:revision>
  <dcterms:created xsi:type="dcterms:W3CDTF">2015-10-27T09:03:00Z</dcterms:created>
  <dcterms:modified xsi:type="dcterms:W3CDTF">2015-11-03T09:12:00Z</dcterms:modified>
</cp:coreProperties>
</file>