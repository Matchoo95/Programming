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5D" w:rsidRDefault="00810E5D">
      <w:p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Logical Design</w:t>
      </w:r>
    </w:p>
    <w:p w:rsidR="00810E5D" w:rsidRDefault="00810E5D">
      <w:pPr>
        <w:rPr>
          <w:b/>
          <w:sz w:val="28"/>
          <w:u w:val="single"/>
        </w:rPr>
      </w:pPr>
      <w:r>
        <w:rPr>
          <w:noProof/>
          <w:lang w:val="en-GB" w:eastAsia="en-GB"/>
        </w:rPr>
        <w:drawing>
          <wp:inline distT="0" distB="0" distL="0" distR="0">
            <wp:extent cx="10048875" cy="5399997"/>
            <wp:effectExtent l="0" t="0" r="0" b="0"/>
            <wp:docPr id="3" name="図 3" descr="https://i.gyazo.com/b75e74040cc867e3d0fa7f81e2a89d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75e74040cc867e3d0fa7f81e2a89d6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" t="671" r="561"/>
                    <a:stretch/>
                  </pic:blipFill>
                  <pic:spPr bwMode="auto">
                    <a:xfrm>
                      <a:off x="0" y="0"/>
                      <a:ext cx="10076399" cy="541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BB3" w:rsidRDefault="005D2223">
      <w:pPr>
        <w:rPr>
          <w:sz w:val="28"/>
        </w:rPr>
      </w:pPr>
    </w:p>
    <w:p w:rsidR="00810E5D" w:rsidRDefault="00810E5D">
      <w:pPr>
        <w:rPr>
          <w:sz w:val="28"/>
        </w:rPr>
      </w:pPr>
    </w:p>
    <w:p w:rsidR="00810E5D" w:rsidRDefault="00810E5D">
      <w:pPr>
        <w:rPr>
          <w:sz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0029825" cy="5663520"/>
            <wp:effectExtent l="0" t="0" r="0" b="0"/>
            <wp:docPr id="2" name="図 2" descr="https://i.gyazo.com/24b99c6b99761c3e27f1ecdfa49dd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4b99c6b99761c3e27f1ecdfa49dde8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02" r="658"/>
                    <a:stretch/>
                  </pic:blipFill>
                  <pic:spPr bwMode="auto">
                    <a:xfrm>
                      <a:off x="0" y="0"/>
                      <a:ext cx="10055739" cy="567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E5D" w:rsidRDefault="00810E5D">
      <w:pPr>
        <w:rPr>
          <w:sz w:val="28"/>
        </w:rPr>
      </w:pPr>
    </w:p>
    <w:p w:rsidR="00810E5D" w:rsidRDefault="00810E5D">
      <w:pPr>
        <w:rPr>
          <w:sz w:val="28"/>
        </w:rPr>
      </w:pPr>
    </w:p>
    <w:p w:rsidR="00810E5D" w:rsidRPr="00810E5D" w:rsidRDefault="00810E5D">
      <w:pPr>
        <w:rPr>
          <w:sz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E677C49" wp14:editId="2317CFFE">
            <wp:extent cx="10048875" cy="6198870"/>
            <wp:effectExtent l="0" t="0" r="9525" b="0"/>
            <wp:docPr id="1" name="図 1" descr="https://i.gyazo.com/76ad0f7800a6a034898befa30311a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6ad0f7800a6a034898befa30311a09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" t="1241" b="1420"/>
                    <a:stretch/>
                  </pic:blipFill>
                  <pic:spPr bwMode="auto">
                    <a:xfrm>
                      <a:off x="0" y="0"/>
                      <a:ext cx="10080094" cy="621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E5D" w:rsidRPr="00810E5D" w:rsidSect="00810E5D">
      <w:headerReference w:type="default" r:id="rId10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2D3" w:rsidRDefault="00C772D3" w:rsidP="00C772D3">
      <w:r>
        <w:separator/>
      </w:r>
    </w:p>
  </w:endnote>
  <w:endnote w:type="continuationSeparator" w:id="0">
    <w:p w:rsidR="00C772D3" w:rsidRDefault="00C772D3" w:rsidP="00C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2D3" w:rsidRDefault="00C772D3" w:rsidP="00C772D3">
      <w:r>
        <w:separator/>
      </w:r>
    </w:p>
  </w:footnote>
  <w:footnote w:type="continuationSeparator" w:id="0">
    <w:p w:rsidR="00C772D3" w:rsidRDefault="00C772D3" w:rsidP="00C77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2D3" w:rsidRDefault="00C772D3" w:rsidP="00C772D3">
    <w:pPr>
      <w:pStyle w:val="Header"/>
    </w:pPr>
    <w:r>
      <w:t>UP769535</w:t>
    </w:r>
  </w:p>
  <w:p w:rsidR="00C772D3" w:rsidRDefault="00C772D3">
    <w:pPr>
      <w:pStyle w:val="Header"/>
    </w:pPr>
    <w:r>
      <w:t>UP750825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5D"/>
    <w:rsid w:val="00594907"/>
    <w:rsid w:val="005D2223"/>
    <w:rsid w:val="00810E5D"/>
    <w:rsid w:val="00C772D3"/>
    <w:rsid w:val="00C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9A2C4D-CCEA-452A-A742-7C56A64C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2D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772D3"/>
  </w:style>
  <w:style w:type="paragraph" w:styleId="Footer">
    <w:name w:val="footer"/>
    <w:basedOn w:val="Normal"/>
    <w:link w:val="FooterChar"/>
    <w:uiPriority w:val="99"/>
    <w:unhideWhenUsed/>
    <w:rsid w:val="00C772D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7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44149-021D-4F83-B870-CDDF78AB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93677F6A</Template>
  <TotalTime>7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マット</dc:creator>
  <cp:keywords/>
  <dc:description/>
  <cp:lastModifiedBy>Matthew Anthony James Hawkins</cp:lastModifiedBy>
  <cp:revision>3</cp:revision>
  <dcterms:created xsi:type="dcterms:W3CDTF">2016-03-02T21:17:00Z</dcterms:created>
  <dcterms:modified xsi:type="dcterms:W3CDTF">2016-03-03T10:23:00Z</dcterms:modified>
</cp:coreProperties>
</file>